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40"/>
        <w:gridCol w:w="4320"/>
      </w:tblGrid>
      <w:tr w:rsidR="00D92B95" w14:paraId="160B7ABB" w14:textId="77777777" w:rsidTr="00436229">
        <w:tc>
          <w:tcPr>
            <w:tcW w:w="5040" w:type="dxa"/>
            <w:vAlign w:val="bottom"/>
          </w:tcPr>
          <w:p w14:paraId="3336D082" w14:textId="70FD8FD3" w:rsidR="00436229" w:rsidRPr="00EA770C" w:rsidRDefault="00436229" w:rsidP="000B32D7">
            <w:pPr>
              <w:pStyle w:val="Title"/>
              <w:rPr>
                <w:sz w:val="16"/>
                <w:szCs w:val="16"/>
              </w:rPr>
            </w:pPr>
            <w:r>
              <w:t>Steven Green</w:t>
            </w:r>
          </w:p>
          <w:p w14:paraId="585A120B" w14:textId="2C416DD4" w:rsidR="00584F92" w:rsidRDefault="00584F92" w:rsidP="000B32D7">
            <w:pPr>
              <w:pStyle w:val="Title"/>
              <w:rPr>
                <w:sz w:val="20"/>
                <w:szCs w:val="20"/>
              </w:rPr>
            </w:pPr>
            <w:r w:rsidRPr="00584F92">
              <w:rPr>
                <w:sz w:val="32"/>
                <w:szCs w:val="32"/>
              </w:rPr>
              <w:t>Full Stack Developer</w:t>
            </w:r>
          </w:p>
          <w:p w14:paraId="651F225A" w14:textId="77777777" w:rsidR="00EA770C" w:rsidRPr="00EA770C" w:rsidRDefault="00EA770C" w:rsidP="000B32D7">
            <w:pPr>
              <w:pStyle w:val="Title"/>
              <w:rPr>
                <w:sz w:val="20"/>
                <w:szCs w:val="20"/>
              </w:rPr>
            </w:pPr>
          </w:p>
          <w:p w14:paraId="179B3F33" w14:textId="77777777" w:rsidR="008770EB" w:rsidRPr="008770EB" w:rsidRDefault="008770EB" w:rsidP="000B32D7">
            <w:pPr>
              <w:pStyle w:val="Title"/>
              <w:rPr>
                <w:sz w:val="32"/>
                <w:szCs w:val="32"/>
              </w:rPr>
            </w:pPr>
          </w:p>
          <w:p w14:paraId="61C52B12" w14:textId="0962ED50" w:rsidR="00436229" w:rsidRPr="00584F92" w:rsidRDefault="00436229" w:rsidP="000B32D7">
            <w:pPr>
              <w:pStyle w:val="Title"/>
              <w:rPr>
                <w:sz w:val="28"/>
                <w:szCs w:val="28"/>
              </w:rPr>
            </w:pPr>
          </w:p>
        </w:tc>
        <w:tc>
          <w:tcPr>
            <w:tcW w:w="4320"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01"/>
              <w:gridCol w:w="419"/>
            </w:tblGrid>
            <w:tr w:rsidR="00932D92" w:rsidRPr="009D0878" w14:paraId="433BA087" w14:textId="77777777" w:rsidTr="00395B60">
              <w:trPr>
                <w:trHeight w:val="309"/>
              </w:trPr>
              <w:tc>
                <w:tcPr>
                  <w:tcW w:w="3929" w:type="dxa"/>
                  <w:tcMar>
                    <w:top w:w="0" w:type="dxa"/>
                    <w:left w:w="720" w:type="dxa"/>
                    <w:right w:w="29" w:type="dxa"/>
                  </w:tcMar>
                </w:tcPr>
                <w:p w14:paraId="64124048" w14:textId="1D9289A7" w:rsidR="004E2970" w:rsidRPr="000B32D7" w:rsidRDefault="00436229" w:rsidP="000B32D7">
                  <w:pPr>
                    <w:pStyle w:val="ContactInfo"/>
                  </w:pPr>
                  <w:r>
                    <w:t>28425 N Black Canyon Hwy, Unit 3035</w:t>
                  </w:r>
                </w:p>
              </w:tc>
              <w:tc>
                <w:tcPr>
                  <w:tcW w:w="423" w:type="dxa"/>
                  <w:tcMar>
                    <w:top w:w="0" w:type="dxa"/>
                    <w:left w:w="0" w:type="dxa"/>
                    <w:right w:w="0" w:type="dxa"/>
                  </w:tcMar>
                </w:tcPr>
                <w:p w14:paraId="2B38F5D4" w14:textId="77777777" w:rsidR="00932D92" w:rsidRPr="009D0878" w:rsidRDefault="00932D92" w:rsidP="00932D92">
                  <w:pPr>
                    <w:pStyle w:val="Icons"/>
                  </w:pPr>
                  <w:r w:rsidRPr="009D0878">
                    <w:rPr>
                      <w:noProof/>
                    </w:rPr>
                    <mc:AlternateContent>
                      <mc:Choice Requires="wps">
                        <w:drawing>
                          <wp:inline distT="0" distB="0" distL="0" distR="0" wp14:anchorId="4FFD0F11" wp14:editId="68AF5C1E">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tx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95553A2"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black [3213]"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5E6A44B3" w14:textId="77777777" w:rsidTr="00395B60">
              <w:trPr>
                <w:trHeight w:val="309"/>
              </w:trPr>
              <w:tc>
                <w:tcPr>
                  <w:tcW w:w="3929" w:type="dxa"/>
                  <w:tcMar>
                    <w:left w:w="720" w:type="dxa"/>
                    <w:right w:w="29" w:type="dxa"/>
                  </w:tcMar>
                </w:tcPr>
                <w:p w14:paraId="618A4511" w14:textId="19777F72" w:rsidR="00932D92" w:rsidRPr="000B32D7" w:rsidRDefault="00436229" w:rsidP="000B32D7">
                  <w:pPr>
                    <w:pStyle w:val="ContactInfo"/>
                  </w:pPr>
                  <w:r>
                    <w:t>(480) 692-1756</w:t>
                  </w:r>
                </w:p>
              </w:tc>
              <w:tc>
                <w:tcPr>
                  <w:tcW w:w="423" w:type="dxa"/>
                  <w:tcMar>
                    <w:left w:w="0" w:type="dxa"/>
                    <w:right w:w="0" w:type="dxa"/>
                  </w:tcMar>
                </w:tcPr>
                <w:p w14:paraId="108877D8" w14:textId="77777777" w:rsidR="00932D92" w:rsidRPr="009D0878" w:rsidRDefault="00932D92" w:rsidP="00932D92">
                  <w:pPr>
                    <w:pStyle w:val="Icons"/>
                  </w:pPr>
                  <w:r w:rsidRPr="009D0878">
                    <w:rPr>
                      <w:noProof/>
                    </w:rPr>
                    <mc:AlternateContent>
                      <mc:Choice Requires="wps">
                        <w:drawing>
                          <wp:inline distT="0" distB="0" distL="0" distR="0" wp14:anchorId="0D508BD3" wp14:editId="1C88F6F4">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tx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AF03F34"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7njAsAAFI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black [3213]"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13095607" w14:textId="77777777" w:rsidTr="00CA7A80">
              <w:trPr>
                <w:trHeight w:val="371"/>
              </w:trPr>
              <w:tc>
                <w:tcPr>
                  <w:tcW w:w="3929" w:type="dxa"/>
                  <w:tcMar>
                    <w:left w:w="720" w:type="dxa"/>
                    <w:right w:w="29" w:type="dxa"/>
                  </w:tcMar>
                </w:tcPr>
                <w:p w14:paraId="2DDA7FD0" w14:textId="717F6ABF" w:rsidR="00932D92" w:rsidRPr="000B32D7" w:rsidRDefault="00436229" w:rsidP="000B32D7">
                  <w:pPr>
                    <w:pStyle w:val="ContactInfo"/>
                  </w:pPr>
                  <w:r>
                    <w:t>sbgreen.dev@gmail.com</w:t>
                  </w:r>
                </w:p>
              </w:tc>
              <w:tc>
                <w:tcPr>
                  <w:tcW w:w="423" w:type="dxa"/>
                  <w:tcMar>
                    <w:left w:w="0" w:type="dxa"/>
                    <w:right w:w="0" w:type="dxa"/>
                  </w:tcMar>
                </w:tcPr>
                <w:p w14:paraId="326620E9" w14:textId="77777777" w:rsidR="00932D92" w:rsidRPr="009D0878" w:rsidRDefault="007307A3" w:rsidP="00932D92">
                  <w:pPr>
                    <w:pStyle w:val="Icons"/>
                  </w:pPr>
                  <w:r>
                    <w:rPr>
                      <w:noProof/>
                    </w:rPr>
                    <mc:AlternateContent>
                      <mc:Choice Requires="wps">
                        <w:drawing>
                          <wp:inline distT="0" distB="0" distL="0" distR="0" wp14:anchorId="2EE8C884" wp14:editId="79A81168">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tx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0E99253"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" path="m108,21r,l60,58,12,21v-1,-1,-1,-2,,-3c13,16,14,16,16,17l60,51,104,17v1,-1,3,-1,4,1c109,19,109,20,108,21r,xm114,r,l6,c3,,,3,,6l,74v,3,3,6,6,6l114,80v3,,6,-3,6,-6l120,6c120,3,117,,114,xe" fillcolor="black [3213]"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CA7A80" w:rsidRPr="009D0878" w14:paraId="0418CFE9" w14:textId="77777777" w:rsidTr="00395B60">
              <w:trPr>
                <w:trHeight w:val="309"/>
              </w:trPr>
              <w:tc>
                <w:tcPr>
                  <w:tcW w:w="3929" w:type="dxa"/>
                  <w:tcMar>
                    <w:left w:w="720" w:type="dxa"/>
                    <w:right w:w="29" w:type="dxa"/>
                  </w:tcMar>
                </w:tcPr>
                <w:p w14:paraId="7CDF8753" w14:textId="5F6C0414" w:rsidR="00CA7A80" w:rsidRDefault="00CA7A80" w:rsidP="000B32D7">
                  <w:pPr>
                    <w:pStyle w:val="ContactInfo"/>
                  </w:pPr>
                  <w:r w:rsidRPr="00CA7A80">
                    <w:t>https://github.com/mrgreen12375</w:t>
                  </w:r>
                </w:p>
              </w:tc>
              <w:tc>
                <w:tcPr>
                  <w:tcW w:w="423" w:type="dxa"/>
                  <w:tcMar>
                    <w:left w:w="0" w:type="dxa"/>
                    <w:right w:w="0" w:type="dxa"/>
                  </w:tcMar>
                </w:tcPr>
                <w:p w14:paraId="26577463" w14:textId="6A49556D" w:rsidR="00CA7A80" w:rsidRDefault="00CA7A80" w:rsidP="00932D92">
                  <w:pPr>
                    <w:pStyle w:val="Icons"/>
                    <w:rPr>
                      <w:noProof/>
                    </w:rPr>
                  </w:pPr>
                  <w:r>
                    <w:rPr>
                      <w:noProof/>
                    </w:rPr>
                    <w:drawing>
                      <wp:inline distT="0" distB="0" distL="0" distR="0" wp14:anchorId="79AD8699" wp14:editId="56144CE8">
                        <wp:extent cx="174625" cy="17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tc>
            </w:tr>
            <w:tr w:rsidR="00932D92" w:rsidRPr="009D0878" w14:paraId="31889AE4" w14:textId="77777777" w:rsidTr="00395B60">
              <w:trPr>
                <w:trHeight w:val="309"/>
              </w:trPr>
              <w:tc>
                <w:tcPr>
                  <w:tcW w:w="3929" w:type="dxa"/>
                  <w:tcMar>
                    <w:left w:w="720" w:type="dxa"/>
                    <w:right w:w="29" w:type="dxa"/>
                  </w:tcMar>
                </w:tcPr>
                <w:p w14:paraId="6835F3AD" w14:textId="69B48C01" w:rsidR="00932D92" w:rsidRPr="000B32D7" w:rsidRDefault="00436229" w:rsidP="000B32D7">
                  <w:pPr>
                    <w:pStyle w:val="ContactInfo"/>
                  </w:pPr>
                  <w:bookmarkStart w:id="0" w:name="_Hlk126098199"/>
                  <w:r w:rsidRPr="00436229">
                    <w:t>https://www.linkedin.com/in/steven</w:t>
                  </w:r>
                  <w:r>
                    <w:t>-</w:t>
                  </w:r>
                  <w:r w:rsidRPr="00436229">
                    <w:t>green-12052923a/</w:t>
                  </w:r>
                </w:p>
              </w:tc>
              <w:tc>
                <w:tcPr>
                  <w:tcW w:w="423" w:type="dxa"/>
                  <w:tcMar>
                    <w:left w:w="0" w:type="dxa"/>
                    <w:right w:w="0" w:type="dxa"/>
                  </w:tcMar>
                </w:tcPr>
                <w:p w14:paraId="6A081E0E" w14:textId="77777777" w:rsidR="00932D92" w:rsidRDefault="00932D92" w:rsidP="00932D92">
                  <w:pPr>
                    <w:pStyle w:val="Icons"/>
                  </w:pPr>
                  <w:r w:rsidRPr="009D0878">
                    <w:rPr>
                      <w:noProof/>
                    </w:rPr>
                    <mc:AlternateContent>
                      <mc:Choice Requires="wps">
                        <w:drawing>
                          <wp:inline distT="0" distB="0" distL="0" distR="0" wp14:anchorId="31DDD605" wp14:editId="4C41C987">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tx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A119EA5"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9IoAwAAM4+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black [3213]"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78D22955" w14:textId="6AF592A8" w:rsidR="00436229" w:rsidRPr="009D0878" w:rsidRDefault="00436229" w:rsidP="00932D92">
                  <w:pPr>
                    <w:pStyle w:val="Icons"/>
                  </w:pPr>
                </w:p>
              </w:tc>
            </w:tr>
            <w:bookmarkEnd w:id="0"/>
          </w:tbl>
          <w:p w14:paraId="60AADDCA" w14:textId="77777777" w:rsidR="00D92B95" w:rsidRDefault="00D92B95" w:rsidP="009D3336">
            <w:pPr>
              <w:pStyle w:val="Header"/>
            </w:pPr>
          </w:p>
        </w:tc>
      </w:tr>
    </w:tbl>
    <w:p w14:paraId="21A63775" w14:textId="77777777" w:rsidR="00D97723" w:rsidRDefault="00D97723" w:rsidP="00D97723">
      <w:pPr>
        <w:pStyle w:val="Heading1"/>
      </w:pPr>
      <w:sdt>
        <w:sdtPr>
          <w:alias w:val="Skills:"/>
          <w:tag w:val="Skills:"/>
          <w:id w:val="-1210261327"/>
          <w:placeholder>
            <w:docPart w:val="4CD4BA620FCA409F9B4FC12126EC79C6"/>
          </w:placeholder>
          <w:temporary/>
          <w:showingPlcHdr/>
          <w15:appearance w15:val="hidden"/>
        </w:sdtPr>
        <w:sdtContent>
          <w:r>
            <w:t>Skills</w:t>
          </w:r>
        </w:sdtContent>
      </w:sdt>
    </w:p>
    <w:p w14:paraId="00AA4A77" w14:textId="77777777" w:rsidR="00D97723" w:rsidRPr="00B14C3C" w:rsidRDefault="00D97723" w:rsidP="00D97723">
      <w:r>
        <w:t xml:space="preserve">MERN Stack </w:t>
      </w:r>
      <w:r w:rsidRPr="003720C4">
        <w:rPr>
          <w:rFonts w:eastAsia="Times New Roman"/>
          <w:color w:val="007FAB" w:themeColor="accent1"/>
        </w:rPr>
        <w:t>•</w:t>
      </w:r>
      <w:r w:rsidRPr="001264FB">
        <w:rPr>
          <w:rFonts w:eastAsia="Times New Roman"/>
          <w:color w:val="000000" w:themeColor="text1"/>
        </w:rPr>
        <w:t xml:space="preserve"> </w:t>
      </w:r>
      <w:r>
        <w:t>MongoDB &amp; Mongoose</w:t>
      </w:r>
      <w:r w:rsidRPr="001264FB">
        <w:t xml:space="preserve"> </w:t>
      </w:r>
      <w:r w:rsidRPr="003720C4">
        <w:rPr>
          <w:rFonts w:eastAsia="Times New Roman"/>
          <w:color w:val="007FAB" w:themeColor="accent1"/>
        </w:rPr>
        <w:t>•</w:t>
      </w:r>
      <w:r w:rsidRPr="003720C4">
        <w:rPr>
          <w:color w:val="007FAB" w:themeColor="accent1"/>
        </w:rPr>
        <w:t xml:space="preserve"> </w:t>
      </w:r>
      <w:r>
        <w:t>Express.js</w:t>
      </w:r>
      <w:r w:rsidRPr="001264FB">
        <w:t xml:space="preserve"> </w:t>
      </w:r>
      <w:r w:rsidRPr="003720C4">
        <w:rPr>
          <w:rFonts w:eastAsia="Times New Roman"/>
          <w:color w:val="007FAB" w:themeColor="accent1"/>
        </w:rPr>
        <w:t>•</w:t>
      </w:r>
      <w:r w:rsidRPr="001264FB">
        <w:rPr>
          <w:rFonts w:eastAsia="Times New Roman"/>
          <w:color w:val="000000" w:themeColor="text1"/>
        </w:rPr>
        <w:t xml:space="preserve"> </w:t>
      </w:r>
      <w:r>
        <w:t>React</w:t>
      </w:r>
      <w:r w:rsidRPr="001264FB">
        <w:t xml:space="preserve"> </w:t>
      </w:r>
      <w:r w:rsidRPr="003720C4">
        <w:rPr>
          <w:rFonts w:eastAsia="Times New Roman"/>
          <w:color w:val="007FAB" w:themeColor="accent1"/>
        </w:rPr>
        <w:t>•</w:t>
      </w:r>
      <w:r>
        <w:rPr>
          <w:rFonts w:eastAsia="Times New Roman"/>
          <w:color w:val="007FAB" w:themeColor="accent1"/>
        </w:rPr>
        <w:t xml:space="preserve"> </w:t>
      </w:r>
      <w:r>
        <w:t>Node.js</w:t>
      </w:r>
      <w:r w:rsidRPr="001264FB">
        <w:t xml:space="preserve"> </w:t>
      </w:r>
      <w:r w:rsidRPr="003720C4">
        <w:rPr>
          <w:rFonts w:eastAsia="Times New Roman"/>
          <w:color w:val="007FAB" w:themeColor="accent1"/>
        </w:rPr>
        <w:t>•</w:t>
      </w:r>
      <w:r w:rsidRPr="001264FB">
        <w:rPr>
          <w:rFonts w:eastAsia="Times New Roman"/>
          <w:color w:val="000000" w:themeColor="text1"/>
        </w:rPr>
        <w:t xml:space="preserve"> </w:t>
      </w:r>
      <w:r>
        <w:t>Progressive Web Application (PWA)</w:t>
      </w:r>
      <w:r w:rsidRPr="001264FB">
        <w:t xml:space="preserve"> </w:t>
      </w:r>
      <w:r w:rsidRPr="003720C4">
        <w:rPr>
          <w:rFonts w:eastAsia="Times New Roman"/>
          <w:color w:val="007FAB" w:themeColor="accent1"/>
        </w:rPr>
        <w:t>•</w:t>
      </w:r>
      <w:r w:rsidRPr="001264FB">
        <w:rPr>
          <w:rFonts w:eastAsia="Times New Roman"/>
          <w:color w:val="000000" w:themeColor="text1"/>
        </w:rPr>
        <w:t xml:space="preserve"> </w:t>
      </w:r>
      <w:r>
        <w:t xml:space="preserve">Regex </w:t>
      </w:r>
      <w:r w:rsidRPr="003720C4">
        <w:rPr>
          <w:rFonts w:eastAsia="Times New Roman"/>
          <w:color w:val="007FAB" w:themeColor="accent1"/>
        </w:rPr>
        <w:t>•</w:t>
      </w:r>
      <w:r w:rsidRPr="001264FB">
        <w:rPr>
          <w:rFonts w:eastAsia="Times New Roman"/>
          <w:color w:val="000000" w:themeColor="text1"/>
        </w:rPr>
        <w:t xml:space="preserve"> </w:t>
      </w:r>
      <w:r>
        <w:t xml:space="preserve">Model-View-Controller (MVC) </w:t>
      </w:r>
      <w:r w:rsidRPr="003720C4">
        <w:rPr>
          <w:rFonts w:eastAsia="Times New Roman"/>
          <w:color w:val="007FAB" w:themeColor="accent1"/>
        </w:rPr>
        <w:t>•</w:t>
      </w:r>
      <w:r w:rsidRPr="003720C4">
        <w:rPr>
          <w:color w:val="007FAB" w:themeColor="accent1"/>
        </w:rPr>
        <w:t xml:space="preserve"> </w:t>
      </w:r>
      <w:r>
        <w:t>Express-Handlebars</w:t>
      </w:r>
      <w:r w:rsidRPr="001264FB">
        <w:t xml:space="preserve"> </w:t>
      </w:r>
      <w:r w:rsidRPr="003720C4">
        <w:rPr>
          <w:rFonts w:eastAsia="Times New Roman"/>
          <w:color w:val="007FAB" w:themeColor="accent1"/>
        </w:rPr>
        <w:t>•</w:t>
      </w:r>
      <w:r w:rsidRPr="001264FB">
        <w:rPr>
          <w:rFonts w:eastAsia="Times New Roman"/>
          <w:color w:val="000000" w:themeColor="text1"/>
        </w:rPr>
        <w:t xml:space="preserve"> </w:t>
      </w:r>
      <w:r>
        <w:t>MySQL &amp; Sequelize</w:t>
      </w:r>
      <w:r w:rsidRPr="001264FB">
        <w:t xml:space="preserve"> </w:t>
      </w:r>
      <w:r w:rsidRPr="003720C4">
        <w:rPr>
          <w:rFonts w:eastAsia="Times New Roman"/>
          <w:color w:val="007FAB" w:themeColor="accent1"/>
        </w:rPr>
        <w:t>•</w:t>
      </w:r>
      <w:r>
        <w:rPr>
          <w:rFonts w:eastAsia="Times New Roman"/>
          <w:color w:val="007FAB" w:themeColor="accent1"/>
        </w:rPr>
        <w:t xml:space="preserve"> </w:t>
      </w:r>
      <w:r>
        <w:t>Object-Relational Mapping (ORM)</w:t>
      </w:r>
      <w:r w:rsidRPr="001264FB">
        <w:t xml:space="preserve"> </w:t>
      </w:r>
      <w:r w:rsidRPr="003720C4">
        <w:rPr>
          <w:rFonts w:eastAsia="Times New Roman"/>
          <w:color w:val="007FAB" w:themeColor="accent1"/>
        </w:rPr>
        <w:t>•</w:t>
      </w:r>
      <w:r w:rsidRPr="001264FB">
        <w:rPr>
          <w:rFonts w:eastAsia="Times New Roman"/>
          <w:color w:val="000000" w:themeColor="text1"/>
        </w:rPr>
        <w:t xml:space="preserve"> </w:t>
      </w:r>
      <w:r>
        <w:t xml:space="preserve">SQL </w:t>
      </w:r>
      <w:r w:rsidRPr="003720C4">
        <w:rPr>
          <w:rFonts w:eastAsia="Times New Roman"/>
          <w:color w:val="007FAB" w:themeColor="accent1"/>
        </w:rPr>
        <w:t>•</w:t>
      </w:r>
      <w:r w:rsidRPr="001264FB">
        <w:rPr>
          <w:rFonts w:eastAsia="Times New Roman"/>
          <w:color w:val="000000" w:themeColor="text1"/>
        </w:rPr>
        <w:t xml:space="preserve"> </w:t>
      </w:r>
      <w:r>
        <w:t xml:space="preserve">Object-Oriented Programming (OOP) </w:t>
      </w:r>
      <w:r w:rsidRPr="003720C4">
        <w:rPr>
          <w:rFonts w:eastAsia="Times New Roman"/>
          <w:color w:val="007FAB" w:themeColor="accent1"/>
        </w:rPr>
        <w:t>•</w:t>
      </w:r>
      <w:r w:rsidRPr="001264FB">
        <w:rPr>
          <w:rFonts w:eastAsia="Times New Roman"/>
          <w:color w:val="000000" w:themeColor="text1"/>
        </w:rPr>
        <w:t xml:space="preserve"> </w:t>
      </w:r>
      <w:r>
        <w:t>Server-Side API</w:t>
      </w:r>
      <w:r w:rsidRPr="001264FB">
        <w:t xml:space="preserve"> </w:t>
      </w:r>
      <w:r w:rsidRPr="003720C4">
        <w:rPr>
          <w:rFonts w:eastAsia="Times New Roman"/>
          <w:color w:val="007FAB" w:themeColor="accent1"/>
        </w:rPr>
        <w:t>•</w:t>
      </w:r>
      <w:r w:rsidRPr="001264FB">
        <w:rPr>
          <w:rFonts w:eastAsia="Times New Roman"/>
          <w:color w:val="000000" w:themeColor="text1"/>
        </w:rPr>
        <w:t xml:space="preserve"> </w:t>
      </w:r>
      <w:r>
        <w:t xml:space="preserve">Third Party API </w:t>
      </w:r>
      <w:r w:rsidRPr="003720C4">
        <w:rPr>
          <w:rFonts w:eastAsia="Times New Roman"/>
          <w:color w:val="007FAB" w:themeColor="accent1"/>
        </w:rPr>
        <w:t>•</w:t>
      </w:r>
      <w:r w:rsidRPr="001264FB">
        <w:rPr>
          <w:rFonts w:eastAsia="Times New Roman"/>
          <w:color w:val="000000" w:themeColor="text1"/>
        </w:rPr>
        <w:t xml:space="preserve"> </w:t>
      </w:r>
      <w:r>
        <w:t xml:space="preserve">JQuery </w:t>
      </w:r>
      <w:r w:rsidRPr="003720C4">
        <w:rPr>
          <w:rFonts w:eastAsia="Times New Roman"/>
          <w:color w:val="007FAB" w:themeColor="accent1"/>
        </w:rPr>
        <w:t>•</w:t>
      </w:r>
      <w:r w:rsidRPr="001264FB">
        <w:rPr>
          <w:rFonts w:eastAsia="Times New Roman"/>
          <w:color w:val="000000" w:themeColor="text1"/>
        </w:rPr>
        <w:t xml:space="preserve"> </w:t>
      </w:r>
      <w:r>
        <w:t xml:space="preserve">Moment.js </w:t>
      </w:r>
      <w:r w:rsidRPr="003720C4">
        <w:rPr>
          <w:rFonts w:eastAsia="Times New Roman"/>
          <w:color w:val="007FAB" w:themeColor="accent1"/>
        </w:rPr>
        <w:t>•</w:t>
      </w:r>
      <w:r w:rsidRPr="001264FB">
        <w:rPr>
          <w:rFonts w:eastAsia="Times New Roman"/>
          <w:color w:val="000000" w:themeColor="text1"/>
        </w:rPr>
        <w:t xml:space="preserve"> </w:t>
      </w:r>
      <w:r>
        <w:t xml:space="preserve">Web API </w:t>
      </w:r>
      <w:r w:rsidRPr="003720C4">
        <w:rPr>
          <w:rFonts w:eastAsia="Times New Roman"/>
          <w:color w:val="007FAB" w:themeColor="accent1"/>
        </w:rPr>
        <w:t>•</w:t>
      </w:r>
      <w:r w:rsidRPr="001264FB">
        <w:rPr>
          <w:rFonts w:eastAsia="Times New Roman"/>
          <w:color w:val="000000" w:themeColor="text1"/>
        </w:rPr>
        <w:t xml:space="preserve"> </w:t>
      </w:r>
      <w:r>
        <w:t xml:space="preserve">JavaScript </w:t>
      </w:r>
      <w:r w:rsidRPr="003720C4">
        <w:rPr>
          <w:rFonts w:eastAsia="Times New Roman"/>
          <w:color w:val="007FAB" w:themeColor="accent1"/>
        </w:rPr>
        <w:t>•</w:t>
      </w:r>
      <w:r w:rsidRPr="001264FB">
        <w:rPr>
          <w:rFonts w:eastAsia="Times New Roman"/>
          <w:color w:val="000000" w:themeColor="text1"/>
        </w:rPr>
        <w:t xml:space="preserve"> </w:t>
      </w:r>
      <w:r>
        <w:t xml:space="preserve">Bootstrap </w:t>
      </w:r>
      <w:r w:rsidRPr="003720C4">
        <w:rPr>
          <w:rFonts w:eastAsia="Times New Roman"/>
          <w:color w:val="007FAB" w:themeColor="accent1"/>
        </w:rPr>
        <w:t>•</w:t>
      </w:r>
      <w:r w:rsidRPr="001264FB">
        <w:rPr>
          <w:rFonts w:eastAsia="Times New Roman"/>
          <w:color w:val="000000" w:themeColor="text1"/>
        </w:rPr>
        <w:t xml:space="preserve"> </w:t>
      </w:r>
      <w:r>
        <w:t xml:space="preserve">CSS </w:t>
      </w:r>
      <w:r w:rsidRPr="003720C4">
        <w:rPr>
          <w:rFonts w:eastAsia="Times New Roman"/>
          <w:color w:val="007FAB" w:themeColor="accent1"/>
        </w:rPr>
        <w:t>•</w:t>
      </w:r>
      <w:r w:rsidRPr="001264FB">
        <w:rPr>
          <w:rFonts w:eastAsia="Times New Roman"/>
          <w:color w:val="000000" w:themeColor="text1"/>
        </w:rPr>
        <w:t xml:space="preserve"> </w:t>
      </w:r>
      <w:r>
        <w:t>HTML</w:t>
      </w:r>
    </w:p>
    <w:p w14:paraId="675FEEA6" w14:textId="77777777" w:rsidR="00D97723" w:rsidRDefault="00D97723" w:rsidP="00D97723">
      <w:pPr>
        <w:pStyle w:val="Heading1"/>
      </w:pPr>
      <w:sdt>
        <w:sdtPr>
          <w:id w:val="1685325541"/>
          <w:placeholder>
            <w:docPart w:val="2398BB5A404240C981BEB8169CD815FF"/>
          </w:placeholder>
          <w:temporary/>
          <w:showingPlcHdr/>
          <w15:appearance w15:val="hidden"/>
        </w:sdtPr>
        <w:sdtContent>
          <w:r>
            <w:t>Education</w:t>
          </w:r>
        </w:sdtContent>
      </w:sdt>
    </w:p>
    <w:p w14:paraId="3B9D0DB1" w14:textId="77777777" w:rsidR="00D97723" w:rsidRDefault="00D97723" w:rsidP="00D97723">
      <w:pPr>
        <w:pStyle w:val="Heading3"/>
      </w:pPr>
      <w:r>
        <w:t>Jan 2023</w:t>
      </w:r>
    </w:p>
    <w:p w14:paraId="18D19710" w14:textId="40DF35E9" w:rsidR="00D97723" w:rsidRPr="00D97723" w:rsidRDefault="00D97723" w:rsidP="00D97723">
      <w:pPr>
        <w:pStyle w:val="Heading5"/>
        <w:rPr>
          <w:iCs/>
          <w:color w:val="595959" w:themeColor="text1" w:themeTint="A6"/>
        </w:rPr>
      </w:pPr>
      <w:r>
        <w:t>Full-Stack Coding Certificate</w:t>
      </w:r>
      <w:r w:rsidRPr="000B32D7">
        <w:t>/</w:t>
      </w:r>
      <w:r>
        <w:rPr>
          <w:rStyle w:val="Emphasis"/>
        </w:rPr>
        <w:t>University of Arizona, Tucson, AZ</w:t>
      </w:r>
    </w:p>
    <w:p w14:paraId="665352FC" w14:textId="344010CF" w:rsidR="00D97723" w:rsidRDefault="00D97723" w:rsidP="00D97723">
      <w:pPr>
        <w:pStyle w:val="Heading3"/>
      </w:pPr>
      <w:r>
        <w:t>May 2016</w:t>
      </w:r>
    </w:p>
    <w:p w14:paraId="5E484EB1" w14:textId="384C2481" w:rsidR="00D97723" w:rsidRPr="00D97723" w:rsidRDefault="00D97723" w:rsidP="00D97723">
      <w:pPr>
        <w:pStyle w:val="Heading5"/>
        <w:rPr>
          <w:iCs/>
          <w:color w:val="595959" w:themeColor="text1" w:themeTint="A6"/>
        </w:rPr>
      </w:pPr>
      <w:r>
        <w:t>Associate in Business</w:t>
      </w:r>
      <w:r w:rsidRPr="000B32D7">
        <w:t>/</w:t>
      </w:r>
      <w:r>
        <w:rPr>
          <w:rStyle w:val="Emphasis"/>
        </w:rPr>
        <w:t>Estrella Mountain Community College, Avondale, AZ</w:t>
      </w:r>
    </w:p>
    <w:p w14:paraId="1F42B8DB" w14:textId="77777777" w:rsidR="00D97723" w:rsidRDefault="00D97723" w:rsidP="00D97723">
      <w:pPr>
        <w:pStyle w:val="Heading1"/>
      </w:pPr>
      <w:r>
        <w:t>Coding Projects</w:t>
      </w:r>
    </w:p>
    <w:p w14:paraId="5DBA7742" w14:textId="77777777" w:rsidR="00D97723" w:rsidRDefault="00D97723" w:rsidP="00D97723">
      <w:pPr>
        <w:pStyle w:val="Heading5"/>
        <w:rPr>
          <w:rStyle w:val="Emphasis"/>
        </w:rPr>
      </w:pPr>
      <w:r>
        <w:t>AppointMe!/</w:t>
      </w:r>
      <w:r>
        <w:rPr>
          <w:rStyle w:val="Emphasis"/>
        </w:rPr>
        <w:t>An appointment scheduling app.</w:t>
      </w:r>
    </w:p>
    <w:p w14:paraId="557E06AD" w14:textId="77777777" w:rsidR="00D97723" w:rsidRPr="00A36C48" w:rsidRDefault="00D97723" w:rsidP="00D97723">
      <w:pPr>
        <w:pStyle w:val="ListParagraph"/>
        <w:numPr>
          <w:ilvl w:val="0"/>
          <w:numId w:val="14"/>
        </w:numPr>
        <w:rPr>
          <w:color w:val="auto"/>
        </w:rPr>
      </w:pPr>
      <w:r>
        <w:rPr>
          <w:color w:val="auto"/>
        </w:rPr>
        <w:t>MERN Stack.</w:t>
      </w:r>
    </w:p>
    <w:p w14:paraId="5ED303AC" w14:textId="77777777" w:rsidR="00D97723" w:rsidRDefault="00D97723" w:rsidP="00D97723">
      <w:pPr>
        <w:pStyle w:val="Heading5"/>
        <w:rPr>
          <w:rStyle w:val="Emphasis"/>
        </w:rPr>
      </w:pPr>
      <w:r>
        <w:t>J.A.T.E.</w:t>
      </w:r>
      <w:r w:rsidRPr="000B32D7">
        <w:t>/</w:t>
      </w:r>
      <w:r>
        <w:rPr>
          <w:rStyle w:val="Emphasis"/>
        </w:rPr>
        <w:t>An installable text editor app.</w:t>
      </w:r>
    </w:p>
    <w:p w14:paraId="6040BBBE" w14:textId="77777777" w:rsidR="00D97723" w:rsidRPr="00280B55" w:rsidRDefault="00D97723" w:rsidP="00D97723">
      <w:pPr>
        <w:pStyle w:val="ListParagraph"/>
        <w:numPr>
          <w:ilvl w:val="0"/>
          <w:numId w:val="14"/>
        </w:numPr>
        <w:rPr>
          <w:color w:val="auto"/>
        </w:rPr>
      </w:pPr>
      <w:r>
        <w:rPr>
          <w:color w:val="auto"/>
        </w:rPr>
        <w:t>Progressive Web Application. Setup manifest.json, service workers, and indexedDB.</w:t>
      </w:r>
    </w:p>
    <w:p w14:paraId="2E6F5532" w14:textId="77777777" w:rsidR="00D97723" w:rsidRDefault="00D97723" w:rsidP="00D97723">
      <w:pPr>
        <w:pStyle w:val="Heading5"/>
        <w:rPr>
          <w:rStyle w:val="Emphasis"/>
        </w:rPr>
      </w:pPr>
      <w:r>
        <w:t>Social Network API</w:t>
      </w:r>
      <w:r w:rsidRPr="000B32D7">
        <w:t>/</w:t>
      </w:r>
      <w:r>
        <w:rPr>
          <w:rStyle w:val="Emphasis"/>
        </w:rPr>
        <w:t>Back-end of a social network app.</w:t>
      </w:r>
    </w:p>
    <w:p w14:paraId="00242B98" w14:textId="77777777" w:rsidR="00D97723" w:rsidRPr="00D52279" w:rsidRDefault="00D97723" w:rsidP="00D97723">
      <w:pPr>
        <w:pStyle w:val="ListParagraph"/>
        <w:numPr>
          <w:ilvl w:val="0"/>
          <w:numId w:val="14"/>
        </w:numPr>
      </w:pPr>
      <w:r>
        <w:rPr>
          <w:color w:val="auto"/>
        </w:rPr>
        <w:t>MongoDB &amp; Mongoose. Created GET, POST, PUT, and DELETE routes. Used Insomnia to test.</w:t>
      </w:r>
    </w:p>
    <w:p w14:paraId="06A92430" w14:textId="77777777" w:rsidR="00D97723" w:rsidRPr="003F37A3" w:rsidRDefault="00D97723" w:rsidP="00D97723">
      <w:pPr>
        <w:pStyle w:val="Heading5"/>
        <w:rPr>
          <w:iCs/>
          <w:color w:val="595959" w:themeColor="text1" w:themeTint="A6"/>
        </w:rPr>
      </w:pPr>
      <w:r>
        <w:t>Infinite Disc</w:t>
      </w:r>
      <w:r w:rsidRPr="000B32D7">
        <w:t>/</w:t>
      </w:r>
      <w:r w:rsidRPr="003F37A3">
        <w:rPr>
          <w:rStyle w:val="Emphasis"/>
        </w:rPr>
        <w:t xml:space="preserve"> </w:t>
      </w:r>
      <w:r>
        <w:rPr>
          <w:rStyle w:val="Emphasis"/>
        </w:rPr>
        <w:t>Record store inventory tracking app.</w:t>
      </w:r>
    </w:p>
    <w:p w14:paraId="21DE013C" w14:textId="77777777" w:rsidR="00D97723" w:rsidRPr="00FF7672" w:rsidRDefault="00D97723" w:rsidP="00D97723">
      <w:pPr>
        <w:pStyle w:val="ListParagraph"/>
        <w:numPr>
          <w:ilvl w:val="0"/>
          <w:numId w:val="14"/>
        </w:numPr>
      </w:pPr>
      <w:r>
        <w:rPr>
          <w:color w:val="auto"/>
        </w:rPr>
        <w:t>Express-Handlebars, MySQL, and Sequelize. Created POST routes to create inventory cards.</w:t>
      </w:r>
    </w:p>
    <w:p w14:paraId="5CE21AB2" w14:textId="77777777" w:rsidR="00D97723" w:rsidRPr="000B32D7" w:rsidRDefault="00D97723" w:rsidP="00D97723">
      <w:pPr>
        <w:pStyle w:val="Heading5"/>
      </w:pPr>
      <w:r>
        <w:t>Tech Blog</w:t>
      </w:r>
      <w:r w:rsidRPr="000B32D7">
        <w:t>/</w:t>
      </w:r>
      <w:r>
        <w:rPr>
          <w:rStyle w:val="Emphasis"/>
        </w:rPr>
        <w:t>Blog and comment with multiple users app.</w:t>
      </w:r>
    </w:p>
    <w:p w14:paraId="692705A7" w14:textId="77777777" w:rsidR="00D97723" w:rsidRPr="00FF7672" w:rsidRDefault="00D97723" w:rsidP="00D97723">
      <w:pPr>
        <w:pStyle w:val="ListParagraph"/>
        <w:numPr>
          <w:ilvl w:val="0"/>
          <w:numId w:val="14"/>
        </w:numPr>
      </w:pPr>
      <w:r>
        <w:rPr>
          <w:color w:val="auto"/>
        </w:rPr>
        <w:t>Model-View-controller.  Express-Handlebars, MySQL, and Sequelize</w:t>
      </w:r>
    </w:p>
    <w:p w14:paraId="1910B7E1" w14:textId="77777777" w:rsidR="00D97723" w:rsidRPr="000B32D7" w:rsidRDefault="00D97723" w:rsidP="00D97723">
      <w:pPr>
        <w:pStyle w:val="Heading5"/>
      </w:pPr>
      <w:r>
        <w:t>E-Commerce</w:t>
      </w:r>
      <w:r w:rsidRPr="000B32D7">
        <w:t>/</w:t>
      </w:r>
      <w:r>
        <w:rPr>
          <w:rStyle w:val="Emphasis"/>
        </w:rPr>
        <w:t>Back-end of an e-commerce app.</w:t>
      </w:r>
    </w:p>
    <w:p w14:paraId="316AEEE8" w14:textId="77777777" w:rsidR="00D97723" w:rsidRPr="00607791" w:rsidRDefault="00D97723" w:rsidP="00D97723">
      <w:pPr>
        <w:pStyle w:val="ListParagraph"/>
        <w:numPr>
          <w:ilvl w:val="0"/>
          <w:numId w:val="14"/>
        </w:numPr>
      </w:pPr>
      <w:r>
        <w:rPr>
          <w:color w:val="auto"/>
        </w:rPr>
        <w:t>Object-Relational Mapping. MySQL &amp; Sequelize. Created GET, POST, PUT, and DELETE routes. Used Insomnia to test.</w:t>
      </w:r>
    </w:p>
    <w:p w14:paraId="6E5C0EA6" w14:textId="77777777" w:rsidR="00D97723" w:rsidRPr="000B32D7" w:rsidRDefault="00D97723" w:rsidP="00D97723">
      <w:pPr>
        <w:pStyle w:val="Heading5"/>
      </w:pPr>
      <w:r>
        <w:t>Employee Tracker</w:t>
      </w:r>
      <w:r w:rsidRPr="000B32D7">
        <w:t>/</w:t>
      </w:r>
      <w:r>
        <w:rPr>
          <w:rStyle w:val="Emphasis"/>
        </w:rPr>
        <w:t>Command-line application to build and manage employee database</w:t>
      </w:r>
    </w:p>
    <w:p w14:paraId="5CAAE45F" w14:textId="77777777" w:rsidR="00D97723" w:rsidRDefault="00D97723" w:rsidP="00D97723">
      <w:pPr>
        <w:pStyle w:val="ListParagraph"/>
        <w:numPr>
          <w:ilvl w:val="0"/>
          <w:numId w:val="14"/>
        </w:numPr>
        <w:rPr>
          <w:color w:val="auto"/>
        </w:rPr>
      </w:pPr>
      <w:r>
        <w:rPr>
          <w:color w:val="auto"/>
        </w:rPr>
        <w:t>SQL.</w:t>
      </w:r>
    </w:p>
    <w:p w14:paraId="23080A46" w14:textId="77777777" w:rsidR="00D97723" w:rsidRPr="000B32D7" w:rsidRDefault="00D97723" w:rsidP="00D97723">
      <w:pPr>
        <w:pStyle w:val="Heading5"/>
      </w:pPr>
      <w:r>
        <w:lastRenderedPageBreak/>
        <w:t>Noter Taker</w:t>
      </w:r>
      <w:r w:rsidRPr="000B32D7">
        <w:t>/</w:t>
      </w:r>
      <w:r>
        <w:rPr>
          <w:rStyle w:val="Emphasis"/>
        </w:rPr>
        <w:t>A note taking app.</w:t>
      </w:r>
    </w:p>
    <w:p w14:paraId="067ED947" w14:textId="77777777" w:rsidR="00D97723" w:rsidRDefault="00D97723" w:rsidP="00D97723">
      <w:pPr>
        <w:pStyle w:val="ListParagraph"/>
        <w:numPr>
          <w:ilvl w:val="0"/>
          <w:numId w:val="14"/>
        </w:numPr>
        <w:rPr>
          <w:color w:val="auto"/>
        </w:rPr>
      </w:pPr>
      <w:r>
        <w:rPr>
          <w:color w:val="auto"/>
        </w:rPr>
        <w:t xml:space="preserve">Express.js,  Bootstrap, font awesome, and local storage. </w:t>
      </w:r>
    </w:p>
    <w:p w14:paraId="4B6234F6" w14:textId="77777777" w:rsidR="00D97723" w:rsidRDefault="00D97723" w:rsidP="00D97723">
      <w:pPr>
        <w:pStyle w:val="Heading5"/>
        <w:rPr>
          <w:rStyle w:val="Emphasis"/>
        </w:rPr>
      </w:pPr>
      <w:r>
        <w:t>Team Profile Generator/</w:t>
      </w:r>
      <w:r>
        <w:rPr>
          <w:rStyle w:val="Emphasis"/>
        </w:rPr>
        <w:t>Command-line application to generate HTML webpage</w:t>
      </w:r>
    </w:p>
    <w:p w14:paraId="119695BD" w14:textId="77777777" w:rsidR="00D97723" w:rsidRPr="00A36C48" w:rsidRDefault="00D97723" w:rsidP="00D97723">
      <w:pPr>
        <w:pStyle w:val="ListParagraph"/>
        <w:numPr>
          <w:ilvl w:val="0"/>
          <w:numId w:val="14"/>
        </w:numPr>
        <w:rPr>
          <w:color w:val="auto"/>
        </w:rPr>
      </w:pPr>
      <w:r>
        <w:rPr>
          <w:color w:val="auto"/>
        </w:rPr>
        <w:t xml:space="preserve">Object-Oriented Programming. Node.js, Inquirer, and Jest for testing. </w:t>
      </w:r>
    </w:p>
    <w:p w14:paraId="58FB3B5E" w14:textId="77777777" w:rsidR="00D97723" w:rsidRDefault="00D97723" w:rsidP="00D97723">
      <w:pPr>
        <w:pStyle w:val="Heading5"/>
        <w:rPr>
          <w:rStyle w:val="Emphasis"/>
        </w:rPr>
      </w:pPr>
      <w:r>
        <w:t>ReadMe Generator</w:t>
      </w:r>
      <w:r w:rsidRPr="000B32D7">
        <w:t>/</w:t>
      </w:r>
      <w:r w:rsidRPr="004E294A">
        <w:rPr>
          <w:rStyle w:val="Emphasis"/>
        </w:rPr>
        <w:t xml:space="preserve"> </w:t>
      </w:r>
      <w:r>
        <w:rPr>
          <w:rStyle w:val="Emphasis"/>
        </w:rPr>
        <w:t>Command-line application to generate a ReadMe</w:t>
      </w:r>
    </w:p>
    <w:p w14:paraId="39215878" w14:textId="77777777" w:rsidR="00D97723" w:rsidRPr="00280B55" w:rsidRDefault="00D97723" w:rsidP="00D97723">
      <w:pPr>
        <w:pStyle w:val="ListParagraph"/>
        <w:numPr>
          <w:ilvl w:val="0"/>
          <w:numId w:val="14"/>
        </w:numPr>
        <w:rPr>
          <w:color w:val="auto"/>
        </w:rPr>
      </w:pPr>
      <w:r>
        <w:rPr>
          <w:color w:val="auto"/>
        </w:rPr>
        <w:t>Node.js and Inquirer.</w:t>
      </w:r>
    </w:p>
    <w:p w14:paraId="4F4BCCD5" w14:textId="77777777" w:rsidR="00D97723" w:rsidRDefault="00D97723" w:rsidP="00D97723">
      <w:pPr>
        <w:pStyle w:val="Heading5"/>
        <w:rPr>
          <w:rStyle w:val="Emphasis"/>
        </w:rPr>
      </w:pPr>
      <w:r>
        <w:t>Drink</w:t>
      </w:r>
      <w:r w:rsidRPr="000B32D7">
        <w:t>/</w:t>
      </w:r>
      <w:r>
        <w:rPr>
          <w:rStyle w:val="Emphasis"/>
        </w:rPr>
        <w:t>Application to search and display cocktail information</w:t>
      </w:r>
    </w:p>
    <w:p w14:paraId="29FDEE08" w14:textId="77777777" w:rsidR="00D97723" w:rsidRPr="00D52279" w:rsidRDefault="00D97723" w:rsidP="00D97723">
      <w:pPr>
        <w:pStyle w:val="ListParagraph"/>
        <w:numPr>
          <w:ilvl w:val="0"/>
          <w:numId w:val="14"/>
        </w:numPr>
      </w:pPr>
      <w:r>
        <w:rPr>
          <w:color w:val="auto"/>
        </w:rPr>
        <w:t>Server-Side API’s – CocktailDB and PunkAPI. Used modal for alert.</w:t>
      </w:r>
    </w:p>
    <w:p w14:paraId="0DA17CE7" w14:textId="77777777" w:rsidR="00D97723" w:rsidRPr="003F37A3" w:rsidRDefault="00D97723" w:rsidP="00D97723">
      <w:pPr>
        <w:pStyle w:val="Heading5"/>
        <w:rPr>
          <w:iCs/>
          <w:color w:val="595959" w:themeColor="text1" w:themeTint="A6"/>
        </w:rPr>
      </w:pPr>
      <w:r>
        <w:t>Weather Dashboard</w:t>
      </w:r>
      <w:r w:rsidRPr="000B32D7">
        <w:t>/</w:t>
      </w:r>
      <w:r w:rsidRPr="003F37A3">
        <w:rPr>
          <w:rStyle w:val="Emphasis"/>
        </w:rPr>
        <w:t xml:space="preserve"> </w:t>
      </w:r>
      <w:r>
        <w:rPr>
          <w:rStyle w:val="Emphasis"/>
        </w:rPr>
        <w:t>A weather forecasting app.</w:t>
      </w:r>
    </w:p>
    <w:p w14:paraId="07417526" w14:textId="77777777" w:rsidR="00D97723" w:rsidRPr="00D52279" w:rsidRDefault="00D97723" w:rsidP="00D97723">
      <w:pPr>
        <w:pStyle w:val="ListParagraph"/>
        <w:numPr>
          <w:ilvl w:val="0"/>
          <w:numId w:val="14"/>
        </w:numPr>
      </w:pPr>
      <w:r>
        <w:rPr>
          <w:color w:val="auto"/>
        </w:rPr>
        <w:t>Server-Side API – OpenWeather.</w:t>
      </w:r>
    </w:p>
    <w:p w14:paraId="7537F45D" w14:textId="77777777" w:rsidR="00D97723" w:rsidRPr="000B32D7" w:rsidRDefault="00D97723" w:rsidP="00D97723">
      <w:pPr>
        <w:pStyle w:val="Heading5"/>
      </w:pPr>
      <w:r>
        <w:t>Work Day Scheduler</w:t>
      </w:r>
      <w:r w:rsidRPr="000B32D7">
        <w:t>/</w:t>
      </w:r>
      <w:r>
        <w:rPr>
          <w:rStyle w:val="Emphasis"/>
        </w:rPr>
        <w:t>A calendar app. for scheduling a 9 to 5 work day by the hour</w:t>
      </w:r>
    </w:p>
    <w:p w14:paraId="7EA69183" w14:textId="77777777" w:rsidR="00D97723" w:rsidRPr="00FF7672" w:rsidRDefault="00D97723" w:rsidP="00D97723">
      <w:pPr>
        <w:pStyle w:val="ListParagraph"/>
        <w:numPr>
          <w:ilvl w:val="0"/>
          <w:numId w:val="14"/>
        </w:numPr>
      </w:pPr>
      <w:r>
        <w:rPr>
          <w:color w:val="auto"/>
        </w:rPr>
        <w:t>Third-Party API, JQuery, Moment.js, and Bootstrap</w:t>
      </w:r>
    </w:p>
    <w:p w14:paraId="57294700" w14:textId="77777777" w:rsidR="00D97723" w:rsidRPr="000B32D7" w:rsidRDefault="00D97723" w:rsidP="00D97723">
      <w:pPr>
        <w:pStyle w:val="Heading5"/>
      </w:pPr>
      <w:r w:rsidRPr="000B32D7">
        <w:t xml:space="preserve"> </w:t>
      </w:r>
      <w:r>
        <w:t>Quiz Time!</w:t>
      </w:r>
      <w:r w:rsidRPr="000B32D7">
        <w:t>/</w:t>
      </w:r>
      <w:r>
        <w:rPr>
          <w:rStyle w:val="Emphasis"/>
        </w:rPr>
        <w:t>A timed coding quiz app. with a high score board.</w:t>
      </w:r>
    </w:p>
    <w:p w14:paraId="6CC0106B" w14:textId="62F8590D" w:rsidR="00D97723" w:rsidRPr="00D97723" w:rsidRDefault="00D97723" w:rsidP="00D97723">
      <w:pPr>
        <w:pStyle w:val="ListParagraph"/>
        <w:numPr>
          <w:ilvl w:val="0"/>
          <w:numId w:val="14"/>
        </w:numPr>
      </w:pPr>
      <w:r>
        <w:rPr>
          <w:color w:val="auto"/>
        </w:rPr>
        <w:t xml:space="preserve">JavaScript, CSS, HTML, and local storage. </w:t>
      </w:r>
    </w:p>
    <w:p w14:paraId="5632A19F" w14:textId="0C394884" w:rsidR="005B1D68" w:rsidRDefault="00000000" w:rsidP="004937AE">
      <w:pPr>
        <w:pStyle w:val="Heading1"/>
      </w:pPr>
      <w:sdt>
        <w:sdtPr>
          <w:alias w:val="Experience:"/>
          <w:tag w:val="Experience:"/>
          <w:id w:val="-898354009"/>
          <w:placeholder>
            <w:docPart w:val="973A1316B96C4CA7ACB6DD91AC81C83F"/>
          </w:placeholder>
          <w:temporary/>
          <w:showingPlcHdr/>
          <w15:appearance w15:val="hidden"/>
        </w:sdtPr>
        <w:sdtContent>
          <w:r w:rsidR="004937AE" w:rsidRPr="00AD3FD8">
            <w:t>Experience</w:t>
          </w:r>
        </w:sdtContent>
      </w:sdt>
    </w:p>
    <w:p w14:paraId="6F6F2ECB" w14:textId="470670E4" w:rsidR="0023705D" w:rsidRPr="00D413F9" w:rsidRDefault="00602F3C" w:rsidP="00D413F9">
      <w:pPr>
        <w:pStyle w:val="Heading3"/>
      </w:pPr>
      <w:r>
        <w:t>2020 - Present</w:t>
      </w:r>
    </w:p>
    <w:p w14:paraId="0C7F3F8D" w14:textId="75245074" w:rsidR="00602F3C" w:rsidRDefault="00602F3C" w:rsidP="006D4FBF">
      <w:pPr>
        <w:pStyle w:val="Heading5"/>
        <w:rPr>
          <w:rStyle w:val="Emphasis"/>
        </w:rPr>
      </w:pPr>
      <w:r>
        <w:t>Patient Access Representative III/</w:t>
      </w:r>
      <w:r>
        <w:rPr>
          <w:rStyle w:val="Emphasis"/>
        </w:rPr>
        <w:t>Accredo (Cigna’s new specialty pharmacy), Phoenix, A</w:t>
      </w:r>
      <w:r w:rsidR="006D4FBF">
        <w:rPr>
          <w:rStyle w:val="Emphasis"/>
        </w:rPr>
        <w:t>Z</w:t>
      </w:r>
    </w:p>
    <w:p w14:paraId="478190CE" w14:textId="7D6642F1" w:rsidR="00C71694" w:rsidRPr="00280B55" w:rsidRDefault="000022E0" w:rsidP="00280B55">
      <w:pPr>
        <w:pStyle w:val="ListParagraph"/>
        <w:numPr>
          <w:ilvl w:val="0"/>
          <w:numId w:val="14"/>
        </w:numPr>
        <w:rPr>
          <w:color w:val="auto"/>
        </w:rPr>
      </w:pPr>
      <w:r>
        <w:rPr>
          <w:color w:val="auto"/>
        </w:rPr>
        <w:t>Resolve</w:t>
      </w:r>
      <w:r w:rsidR="00C71694" w:rsidRPr="00C71694">
        <w:rPr>
          <w:color w:val="auto"/>
        </w:rPr>
        <w:t xml:space="preserve"> rejected insurance claims for specialty</w:t>
      </w:r>
      <w:r w:rsidR="00C71694">
        <w:rPr>
          <w:color w:val="auto"/>
        </w:rPr>
        <w:t xml:space="preserve"> medications.</w:t>
      </w:r>
      <w:r w:rsidR="00280B55">
        <w:rPr>
          <w:color w:val="auto"/>
        </w:rPr>
        <w:t xml:space="preserve"> </w:t>
      </w:r>
      <w:r w:rsidR="00C71694" w:rsidRPr="00280B55">
        <w:rPr>
          <w:color w:val="auto"/>
        </w:rPr>
        <w:t xml:space="preserve">Reach out to </w:t>
      </w:r>
      <w:r w:rsidR="00582DE7" w:rsidRPr="00280B55">
        <w:rPr>
          <w:color w:val="auto"/>
        </w:rPr>
        <w:t>insurance plans, providers, and patients for updates or overrides.</w:t>
      </w:r>
    </w:p>
    <w:p w14:paraId="228F83E3" w14:textId="5B4FF443" w:rsidR="00582DE7" w:rsidRDefault="00582DE7" w:rsidP="006D4FBF">
      <w:pPr>
        <w:pStyle w:val="ListParagraph"/>
        <w:numPr>
          <w:ilvl w:val="0"/>
          <w:numId w:val="14"/>
        </w:numPr>
        <w:rPr>
          <w:color w:val="auto"/>
        </w:rPr>
      </w:pPr>
      <w:r>
        <w:rPr>
          <w:color w:val="auto"/>
        </w:rPr>
        <w:t>Participated in 2 pilot programs to help streamline the insurance change process.</w:t>
      </w:r>
    </w:p>
    <w:p w14:paraId="52D850E9" w14:textId="2669B7FC" w:rsidR="00602F3C" w:rsidRPr="00582DE7" w:rsidRDefault="00582DE7" w:rsidP="00D413F9">
      <w:pPr>
        <w:pStyle w:val="ListParagraph"/>
        <w:numPr>
          <w:ilvl w:val="0"/>
          <w:numId w:val="14"/>
        </w:numPr>
        <w:rPr>
          <w:color w:val="auto"/>
        </w:rPr>
      </w:pPr>
      <w:r>
        <w:rPr>
          <w:color w:val="auto"/>
        </w:rPr>
        <w:t xml:space="preserve">Assisted instructors with 2 training classes as a subject matter expert. </w:t>
      </w:r>
    </w:p>
    <w:p w14:paraId="6A46ABB4" w14:textId="54BE9319" w:rsidR="00D413F9" w:rsidRPr="00D413F9" w:rsidRDefault="00602F3C" w:rsidP="00D413F9">
      <w:pPr>
        <w:pStyle w:val="Heading3"/>
      </w:pPr>
      <w:r>
        <w:t>2018 - 2020</w:t>
      </w:r>
    </w:p>
    <w:p w14:paraId="1632C0BE" w14:textId="53D9F8F2" w:rsidR="00D413F9" w:rsidRDefault="00602F3C" w:rsidP="009652E8">
      <w:pPr>
        <w:pStyle w:val="Heading5"/>
        <w:rPr>
          <w:rStyle w:val="Emphasis"/>
        </w:rPr>
      </w:pPr>
      <w:r>
        <w:t>Pharmacy Technician</w:t>
      </w:r>
      <w:r w:rsidR="00594CBF" w:rsidRPr="000B32D7">
        <w:t>/</w:t>
      </w:r>
      <w:r>
        <w:rPr>
          <w:rStyle w:val="Emphasis"/>
        </w:rPr>
        <w:t xml:space="preserve">Cigna </w:t>
      </w:r>
      <w:r w:rsidR="00AC7C63">
        <w:rPr>
          <w:rStyle w:val="Emphasis"/>
        </w:rPr>
        <w:t>S</w:t>
      </w:r>
      <w:r>
        <w:rPr>
          <w:rStyle w:val="Emphasis"/>
        </w:rPr>
        <w:t xml:space="preserve">pecialty </w:t>
      </w:r>
      <w:r w:rsidR="00AC7C63">
        <w:rPr>
          <w:rStyle w:val="Emphasis"/>
        </w:rPr>
        <w:t>P</w:t>
      </w:r>
      <w:r>
        <w:rPr>
          <w:rStyle w:val="Emphasis"/>
        </w:rPr>
        <w:t>harmacy, Phoenix, AZ</w:t>
      </w:r>
    </w:p>
    <w:p w14:paraId="0D0D60B5" w14:textId="201D8959" w:rsidR="00280B55" w:rsidRPr="00280B55" w:rsidRDefault="009652E8" w:rsidP="00280B55">
      <w:pPr>
        <w:pStyle w:val="ListParagraph"/>
        <w:numPr>
          <w:ilvl w:val="0"/>
          <w:numId w:val="14"/>
        </w:numPr>
        <w:rPr>
          <w:color w:val="auto"/>
        </w:rPr>
      </w:pPr>
      <w:r>
        <w:rPr>
          <w:color w:val="auto"/>
        </w:rPr>
        <w:t>Load</w:t>
      </w:r>
      <w:r w:rsidR="00280B55">
        <w:rPr>
          <w:color w:val="auto"/>
        </w:rPr>
        <w:t>ed</w:t>
      </w:r>
      <w:r>
        <w:rPr>
          <w:color w:val="auto"/>
        </w:rPr>
        <w:t xml:space="preserve"> incoming prescriptions from the raw script the provider fax</w:t>
      </w:r>
      <w:r w:rsidR="00BC32D6">
        <w:rPr>
          <w:color w:val="auto"/>
        </w:rPr>
        <w:t>ed</w:t>
      </w:r>
      <w:r>
        <w:rPr>
          <w:color w:val="auto"/>
        </w:rPr>
        <w:t xml:space="preserve"> in.</w:t>
      </w:r>
      <w:r w:rsidR="00280B55">
        <w:rPr>
          <w:color w:val="auto"/>
        </w:rPr>
        <w:t xml:space="preserve"> </w:t>
      </w:r>
      <w:r w:rsidR="00280B55" w:rsidRPr="00280B55">
        <w:rPr>
          <w:color w:val="auto"/>
        </w:rPr>
        <w:t>Reach</w:t>
      </w:r>
      <w:r w:rsidR="00BC32D6">
        <w:rPr>
          <w:color w:val="auto"/>
        </w:rPr>
        <w:t>ed</w:t>
      </w:r>
      <w:r w:rsidR="00280B55" w:rsidRPr="00280B55">
        <w:rPr>
          <w:color w:val="auto"/>
        </w:rPr>
        <w:t xml:space="preserve"> out to providers office</w:t>
      </w:r>
      <w:r w:rsidR="00BC32D6">
        <w:rPr>
          <w:color w:val="auto"/>
        </w:rPr>
        <w:t>s</w:t>
      </w:r>
      <w:r w:rsidR="00280B55" w:rsidRPr="00280B55">
        <w:rPr>
          <w:color w:val="auto"/>
        </w:rPr>
        <w:t xml:space="preserve"> to resolve or clarify any issues on the prescription.</w:t>
      </w:r>
    </w:p>
    <w:p w14:paraId="70846526" w14:textId="6FFA5F13" w:rsidR="00280B55" w:rsidRDefault="00280B55" w:rsidP="009652E8">
      <w:pPr>
        <w:pStyle w:val="ListParagraph"/>
        <w:numPr>
          <w:ilvl w:val="0"/>
          <w:numId w:val="14"/>
        </w:numPr>
        <w:rPr>
          <w:color w:val="auto"/>
        </w:rPr>
      </w:pPr>
      <w:r>
        <w:rPr>
          <w:color w:val="auto"/>
        </w:rPr>
        <w:t>After Rx has been processed I would bill the insurance. If the claim was rejected I would reach out to the pt insurance plan to resolve the rejection.</w:t>
      </w:r>
    </w:p>
    <w:p w14:paraId="731E5A74" w14:textId="11601DEE" w:rsidR="00A82833" w:rsidRDefault="00A82833" w:rsidP="009652E8">
      <w:pPr>
        <w:pStyle w:val="ListParagraph"/>
        <w:numPr>
          <w:ilvl w:val="0"/>
          <w:numId w:val="14"/>
        </w:numPr>
        <w:rPr>
          <w:color w:val="auto"/>
        </w:rPr>
      </w:pPr>
      <w:r>
        <w:rPr>
          <w:color w:val="auto"/>
        </w:rPr>
        <w:t>Help</w:t>
      </w:r>
      <w:r w:rsidR="00BC32D6">
        <w:rPr>
          <w:color w:val="auto"/>
        </w:rPr>
        <w:t>ed</w:t>
      </w:r>
      <w:r>
        <w:rPr>
          <w:color w:val="auto"/>
        </w:rPr>
        <w:t xml:space="preserve"> trainer by assisting in class as a subject matter expert.</w:t>
      </w:r>
    </w:p>
    <w:p w14:paraId="3A087293" w14:textId="3086CF51" w:rsidR="00A82833" w:rsidRDefault="00A82833" w:rsidP="009652E8">
      <w:pPr>
        <w:pStyle w:val="ListParagraph"/>
        <w:numPr>
          <w:ilvl w:val="0"/>
          <w:numId w:val="14"/>
        </w:numPr>
        <w:rPr>
          <w:color w:val="auto"/>
        </w:rPr>
      </w:pPr>
      <w:r>
        <w:rPr>
          <w:color w:val="auto"/>
        </w:rPr>
        <w:t xml:space="preserve">Participated in a failed claims pilot program to increase efficiency by having some techs just work on a single task instead of the entire process. In my case it was the failed claims part of the process. </w:t>
      </w:r>
    </w:p>
    <w:p w14:paraId="51050D9B" w14:textId="233A84B4" w:rsidR="00AC7C63" w:rsidRPr="00D413F9" w:rsidRDefault="00AC7C63" w:rsidP="00AC7C63">
      <w:pPr>
        <w:pStyle w:val="Heading3"/>
      </w:pPr>
      <w:r>
        <w:t>2017 - 2018</w:t>
      </w:r>
    </w:p>
    <w:p w14:paraId="36D97FB5" w14:textId="054A3899" w:rsidR="00AC7C63" w:rsidRDefault="00AC7C63" w:rsidP="00BC32D6">
      <w:pPr>
        <w:pStyle w:val="Heading5"/>
        <w:rPr>
          <w:rStyle w:val="Emphasis"/>
        </w:rPr>
      </w:pPr>
      <w:r>
        <w:t>Customer Service Advocate</w:t>
      </w:r>
      <w:r w:rsidRPr="000B32D7">
        <w:t>/</w:t>
      </w:r>
      <w:r>
        <w:rPr>
          <w:rStyle w:val="Emphasis"/>
        </w:rPr>
        <w:t>Cigna Medical, Phoenix, AZ</w:t>
      </w:r>
    </w:p>
    <w:p w14:paraId="30DDE5BB" w14:textId="38258E79" w:rsidR="00DE5170" w:rsidRPr="00D52279" w:rsidRDefault="003F37A3" w:rsidP="00D52279">
      <w:pPr>
        <w:pStyle w:val="ListParagraph"/>
        <w:numPr>
          <w:ilvl w:val="0"/>
          <w:numId w:val="14"/>
        </w:numPr>
      </w:pPr>
      <w:r>
        <w:rPr>
          <w:color w:val="auto"/>
        </w:rPr>
        <w:t xml:space="preserve">I took inbound calls from providers and </w:t>
      </w:r>
      <w:r w:rsidR="00064B45">
        <w:rPr>
          <w:color w:val="auto"/>
        </w:rPr>
        <w:t>members</w:t>
      </w:r>
      <w:r>
        <w:rPr>
          <w:color w:val="auto"/>
        </w:rPr>
        <w:t xml:space="preserve"> in the medical benefits and claims department</w:t>
      </w:r>
      <w:r w:rsidR="00D52279">
        <w:rPr>
          <w:color w:val="auto"/>
        </w:rPr>
        <w:t>.</w:t>
      </w:r>
    </w:p>
    <w:p w14:paraId="288FDC6C" w14:textId="0A77AA31" w:rsidR="00D52279" w:rsidRPr="00064B45" w:rsidRDefault="00D52279" w:rsidP="00D52279">
      <w:pPr>
        <w:pStyle w:val="ListParagraph"/>
        <w:numPr>
          <w:ilvl w:val="0"/>
          <w:numId w:val="14"/>
        </w:numPr>
      </w:pPr>
      <w:r>
        <w:rPr>
          <w:color w:val="auto"/>
        </w:rPr>
        <w:t>When</w:t>
      </w:r>
      <w:r w:rsidR="00064B45">
        <w:rPr>
          <w:color w:val="auto"/>
        </w:rPr>
        <w:t xml:space="preserve"> a member or</w:t>
      </w:r>
      <w:r>
        <w:rPr>
          <w:color w:val="auto"/>
        </w:rPr>
        <w:t xml:space="preserve"> provider</w:t>
      </w:r>
      <w:r w:rsidR="00064B45">
        <w:rPr>
          <w:color w:val="auto"/>
        </w:rPr>
        <w:t xml:space="preserve"> </w:t>
      </w:r>
      <w:r>
        <w:rPr>
          <w:color w:val="auto"/>
        </w:rPr>
        <w:t>called in, I would outline the members benefits for them. Such as coverage, network status, and copays/coinsurance.</w:t>
      </w:r>
    </w:p>
    <w:p w14:paraId="5F438271" w14:textId="7D133C16" w:rsidR="00064B45" w:rsidRDefault="00064B45" w:rsidP="00D52279">
      <w:pPr>
        <w:pStyle w:val="ListParagraph"/>
        <w:numPr>
          <w:ilvl w:val="0"/>
          <w:numId w:val="14"/>
        </w:numPr>
      </w:pPr>
      <w:r>
        <w:rPr>
          <w:color w:val="auto"/>
        </w:rPr>
        <w:t xml:space="preserve">I resolved escalated member calls for various claim issues. Such as out-of-network, high copays, prior authorization, </w:t>
      </w:r>
      <w:r w:rsidR="00811BDD">
        <w:rPr>
          <w:color w:val="auto"/>
        </w:rPr>
        <w:t>and appeal issues.</w:t>
      </w:r>
    </w:p>
    <w:p w14:paraId="62A46577" w14:textId="77777777" w:rsidR="00B76DC6" w:rsidRDefault="00B76DC6" w:rsidP="003F37A3">
      <w:pPr>
        <w:pStyle w:val="Heading3"/>
      </w:pPr>
    </w:p>
    <w:p w14:paraId="26DC927A" w14:textId="7A21180B" w:rsidR="003F37A3" w:rsidRPr="00D413F9" w:rsidRDefault="003F37A3" w:rsidP="003F37A3">
      <w:pPr>
        <w:pStyle w:val="Heading3"/>
      </w:pPr>
      <w:r>
        <w:t>2015-2017</w:t>
      </w:r>
    </w:p>
    <w:p w14:paraId="07D3B269" w14:textId="686EE463" w:rsidR="00AC7C63" w:rsidRPr="003F37A3" w:rsidRDefault="0025580D" w:rsidP="003F37A3">
      <w:pPr>
        <w:pStyle w:val="Heading5"/>
        <w:rPr>
          <w:iCs/>
          <w:color w:val="595959" w:themeColor="text1" w:themeTint="A6"/>
        </w:rPr>
      </w:pPr>
      <w:r>
        <w:t xml:space="preserve">General </w:t>
      </w:r>
      <w:r w:rsidR="00763C7A">
        <w:t>Contractor</w:t>
      </w:r>
      <w:r w:rsidR="003F37A3" w:rsidRPr="000B32D7">
        <w:t>/</w:t>
      </w:r>
      <w:r w:rsidR="003F37A3" w:rsidRPr="003F37A3">
        <w:rPr>
          <w:rStyle w:val="Emphasis"/>
        </w:rPr>
        <w:t xml:space="preserve"> </w:t>
      </w:r>
      <w:r w:rsidR="003F37A3">
        <w:rPr>
          <w:rStyle w:val="Emphasis"/>
        </w:rPr>
        <w:t>G&amp;G Specialty contractors, Gilbert, AZ</w:t>
      </w:r>
    </w:p>
    <w:p w14:paraId="56D0970C" w14:textId="4992351F" w:rsidR="0025580D" w:rsidRPr="00FF7672" w:rsidRDefault="00FF7672" w:rsidP="00D413F9">
      <w:pPr>
        <w:pStyle w:val="ListParagraph"/>
        <w:numPr>
          <w:ilvl w:val="0"/>
          <w:numId w:val="14"/>
        </w:numPr>
      </w:pPr>
      <w:r>
        <w:rPr>
          <w:color w:val="auto"/>
        </w:rPr>
        <w:t>Home and commercial remodeling.</w:t>
      </w:r>
    </w:p>
    <w:p w14:paraId="50C311B6" w14:textId="6EAD162F" w:rsidR="00FF7672" w:rsidRPr="0025580D" w:rsidRDefault="00FF7672" w:rsidP="00FF7672">
      <w:pPr>
        <w:pStyle w:val="ListParagraph"/>
        <w:numPr>
          <w:ilvl w:val="0"/>
          <w:numId w:val="14"/>
        </w:numPr>
      </w:pPr>
      <w:r w:rsidRPr="0025580D">
        <w:rPr>
          <w:color w:val="auto"/>
        </w:rPr>
        <w:t xml:space="preserve">Most common task was demo and drywalling. But the company was a general construction service. So </w:t>
      </w:r>
      <w:r>
        <w:rPr>
          <w:color w:val="auto"/>
        </w:rPr>
        <w:t xml:space="preserve">I performed many other tasks as well. </w:t>
      </w:r>
    </w:p>
    <w:p w14:paraId="0E968D38" w14:textId="1EF8460F" w:rsidR="0025580D" w:rsidRDefault="0025580D" w:rsidP="00D413F9">
      <w:pPr>
        <w:pStyle w:val="ListParagraph"/>
        <w:numPr>
          <w:ilvl w:val="0"/>
          <w:numId w:val="14"/>
        </w:numPr>
      </w:pPr>
      <w:r>
        <w:rPr>
          <w:color w:val="auto"/>
        </w:rPr>
        <w:t xml:space="preserve">Other tasks I did were framing, trim, painting, pluming, cabinet installation, </w:t>
      </w:r>
      <w:r w:rsidR="00CD51D8">
        <w:rPr>
          <w:color w:val="auto"/>
        </w:rPr>
        <w:t>doors,</w:t>
      </w:r>
      <w:r>
        <w:rPr>
          <w:color w:val="auto"/>
        </w:rPr>
        <w:t xml:space="preserve"> and windows.</w:t>
      </w:r>
    </w:p>
    <w:p w14:paraId="63E7DB50" w14:textId="7F47AA43" w:rsidR="004906F8" w:rsidRPr="00D413F9" w:rsidRDefault="004906F8" w:rsidP="004906F8">
      <w:pPr>
        <w:pStyle w:val="Heading3"/>
      </w:pPr>
      <w:r>
        <w:t>2013 - 2015</w:t>
      </w:r>
    </w:p>
    <w:p w14:paraId="50D5879E" w14:textId="1E01DCD1" w:rsidR="004906F8" w:rsidRPr="000B32D7" w:rsidRDefault="004906F8" w:rsidP="004906F8">
      <w:pPr>
        <w:pStyle w:val="Heading5"/>
      </w:pPr>
      <w:r>
        <w:t>Sales and Reservation Agent</w:t>
      </w:r>
      <w:r w:rsidRPr="000B32D7">
        <w:t xml:space="preserve"> /</w:t>
      </w:r>
      <w:r>
        <w:rPr>
          <w:rStyle w:val="Emphasis"/>
        </w:rPr>
        <w:t>U-Haul, Phoenix, AZ</w:t>
      </w:r>
    </w:p>
    <w:p w14:paraId="552B19D0" w14:textId="12A57374" w:rsidR="006D62A0" w:rsidRPr="004F7EE6" w:rsidRDefault="006D62A0" w:rsidP="006D62A0">
      <w:pPr>
        <w:pStyle w:val="ListParagraph"/>
        <w:numPr>
          <w:ilvl w:val="0"/>
          <w:numId w:val="14"/>
        </w:numPr>
      </w:pPr>
      <w:r>
        <w:rPr>
          <w:color w:val="auto"/>
        </w:rPr>
        <w:t xml:space="preserve">I took inbound calls </w:t>
      </w:r>
      <w:r w:rsidR="004F7EE6">
        <w:rPr>
          <w:color w:val="auto"/>
        </w:rPr>
        <w:t xml:space="preserve">from customers inquiring about general store items, reserving equipment or storage units. </w:t>
      </w:r>
    </w:p>
    <w:p w14:paraId="2AC0A665" w14:textId="05C88998" w:rsidR="004906F8" w:rsidRDefault="004F7EE6" w:rsidP="004906F8">
      <w:pPr>
        <w:pStyle w:val="ListParagraph"/>
        <w:numPr>
          <w:ilvl w:val="0"/>
          <w:numId w:val="14"/>
        </w:numPr>
      </w:pPr>
      <w:r>
        <w:rPr>
          <w:color w:val="auto"/>
        </w:rPr>
        <w:t xml:space="preserve">This was a commission-based position. Were the more </w:t>
      </w:r>
      <w:r w:rsidR="004D4371">
        <w:rPr>
          <w:color w:val="auto"/>
        </w:rPr>
        <w:t>trucks, trailers, storage units, and add-ons I could reserve the more I could increase my income. With this model I learned how to control a call from beginning to end, create a sense of urgency, overcome object</w:t>
      </w:r>
      <w:r w:rsidR="009E1C42">
        <w:rPr>
          <w:color w:val="auto"/>
        </w:rPr>
        <w:t>ions</w:t>
      </w:r>
      <w:r w:rsidR="004D4371">
        <w:rPr>
          <w:color w:val="auto"/>
        </w:rPr>
        <w:t>, and answer all the customers questions in a timely manner.</w:t>
      </w:r>
    </w:p>
    <w:p w14:paraId="5F466BCE" w14:textId="54AE3186" w:rsidR="004906F8" w:rsidRPr="00D413F9" w:rsidRDefault="004906F8" w:rsidP="004906F8">
      <w:pPr>
        <w:pStyle w:val="Heading3"/>
      </w:pPr>
      <w:r>
        <w:t>2010 - 2013</w:t>
      </w:r>
    </w:p>
    <w:p w14:paraId="2BA2B01A" w14:textId="0EA92C9C" w:rsidR="004906F8" w:rsidRPr="000B32D7" w:rsidRDefault="004906F8" w:rsidP="004906F8">
      <w:pPr>
        <w:pStyle w:val="Heading5"/>
      </w:pPr>
      <w:r>
        <w:t>Photo Supervisor</w:t>
      </w:r>
      <w:r w:rsidRPr="000B32D7">
        <w:t>/</w:t>
      </w:r>
      <w:r>
        <w:rPr>
          <w:rStyle w:val="Emphasis"/>
        </w:rPr>
        <w:t>CVS Pharmacy, Phoenix, AZ</w:t>
      </w:r>
    </w:p>
    <w:p w14:paraId="1B4AAF5D" w14:textId="65D3C86C" w:rsidR="004906F8" w:rsidRPr="00607791" w:rsidRDefault="00607791" w:rsidP="004906F8">
      <w:pPr>
        <w:pStyle w:val="ListParagraph"/>
        <w:numPr>
          <w:ilvl w:val="0"/>
          <w:numId w:val="14"/>
        </w:numPr>
      </w:pPr>
      <w:r>
        <w:rPr>
          <w:color w:val="auto"/>
        </w:rPr>
        <w:t>I handled training for new onboarding associates.</w:t>
      </w:r>
    </w:p>
    <w:p w14:paraId="08BCCE73" w14:textId="259C38A7" w:rsidR="00607791" w:rsidRPr="00607791" w:rsidRDefault="00607791" w:rsidP="004906F8">
      <w:pPr>
        <w:pStyle w:val="ListParagraph"/>
        <w:numPr>
          <w:ilvl w:val="0"/>
          <w:numId w:val="14"/>
        </w:numPr>
      </w:pPr>
      <w:r>
        <w:rPr>
          <w:color w:val="auto"/>
        </w:rPr>
        <w:t>I did the intake for the inventory of the store and more specifically the photo department supplies.</w:t>
      </w:r>
    </w:p>
    <w:p w14:paraId="2A2F79E5" w14:textId="647A832C" w:rsidR="00607791" w:rsidRDefault="00607791" w:rsidP="004906F8">
      <w:pPr>
        <w:pStyle w:val="ListParagraph"/>
        <w:numPr>
          <w:ilvl w:val="0"/>
          <w:numId w:val="14"/>
        </w:numPr>
        <w:rPr>
          <w:color w:val="auto"/>
        </w:rPr>
      </w:pPr>
      <w:r w:rsidRPr="00607791">
        <w:rPr>
          <w:color w:val="auto"/>
        </w:rPr>
        <w:t xml:space="preserve">As the head of the photo department </w:t>
      </w:r>
      <w:r>
        <w:rPr>
          <w:color w:val="auto"/>
        </w:rPr>
        <w:t>I was the expert on the machinery and the chemical needed to run the department.</w:t>
      </w:r>
    </w:p>
    <w:p w14:paraId="4B072598" w14:textId="38A7D0EE" w:rsidR="00607791" w:rsidRPr="00607791" w:rsidRDefault="00607791" w:rsidP="004906F8">
      <w:pPr>
        <w:pStyle w:val="ListParagraph"/>
        <w:numPr>
          <w:ilvl w:val="0"/>
          <w:numId w:val="14"/>
        </w:numPr>
        <w:rPr>
          <w:color w:val="auto"/>
        </w:rPr>
      </w:pPr>
      <w:r>
        <w:rPr>
          <w:color w:val="auto"/>
        </w:rPr>
        <w:t xml:space="preserve">I performed the general duties of the front counter and audited the registers at the </w:t>
      </w:r>
      <w:r w:rsidR="008A5624">
        <w:rPr>
          <w:color w:val="auto"/>
        </w:rPr>
        <w:t>end of the day.</w:t>
      </w:r>
    </w:p>
    <w:p w14:paraId="784ECE28" w14:textId="1F34694A" w:rsidR="00D678BC" w:rsidRPr="00D413F9" w:rsidRDefault="00D678BC" w:rsidP="00D678BC">
      <w:pPr>
        <w:pStyle w:val="Heading3"/>
      </w:pPr>
      <w:r>
        <w:t>2009 - 2010</w:t>
      </w:r>
    </w:p>
    <w:p w14:paraId="0247D82F" w14:textId="7D317A42" w:rsidR="00D678BC" w:rsidRPr="000B32D7" w:rsidRDefault="00D678BC" w:rsidP="00D678BC">
      <w:pPr>
        <w:pStyle w:val="Heading5"/>
      </w:pPr>
      <w:r>
        <w:t>Loss Prevention</w:t>
      </w:r>
      <w:r w:rsidRPr="000B32D7">
        <w:t>/</w:t>
      </w:r>
      <w:r>
        <w:rPr>
          <w:rStyle w:val="Emphasis"/>
        </w:rPr>
        <w:t>Marshalls, Tempe, AZ</w:t>
      </w:r>
    </w:p>
    <w:p w14:paraId="193D3C19" w14:textId="41CD8823" w:rsidR="00D678BC" w:rsidRDefault="00E61ED6" w:rsidP="00D678BC">
      <w:pPr>
        <w:pStyle w:val="ListParagraph"/>
        <w:numPr>
          <w:ilvl w:val="0"/>
          <w:numId w:val="14"/>
        </w:numPr>
        <w:rPr>
          <w:color w:val="auto"/>
        </w:rPr>
      </w:pPr>
      <w:r>
        <w:rPr>
          <w:color w:val="auto"/>
        </w:rPr>
        <w:t>Prevented internal and external theft of the store.</w:t>
      </w:r>
    </w:p>
    <w:p w14:paraId="40ACB6A9" w14:textId="35896B07" w:rsidR="00E61ED6" w:rsidRDefault="00E61ED6" w:rsidP="00D678BC">
      <w:pPr>
        <w:pStyle w:val="ListParagraph"/>
        <w:numPr>
          <w:ilvl w:val="0"/>
          <w:numId w:val="14"/>
        </w:numPr>
        <w:rPr>
          <w:color w:val="auto"/>
        </w:rPr>
      </w:pPr>
      <w:r>
        <w:rPr>
          <w:color w:val="auto"/>
        </w:rPr>
        <w:t>I surveyed the store on foot as an undercover shopper and on multi. camera monitors.</w:t>
      </w:r>
    </w:p>
    <w:p w14:paraId="04EC8787" w14:textId="070DF68B" w:rsidR="00E61ED6" w:rsidRPr="00E61ED6" w:rsidRDefault="00E61ED6" w:rsidP="00D678BC">
      <w:pPr>
        <w:pStyle w:val="ListParagraph"/>
        <w:numPr>
          <w:ilvl w:val="0"/>
          <w:numId w:val="14"/>
        </w:numPr>
        <w:rPr>
          <w:color w:val="auto"/>
        </w:rPr>
      </w:pPr>
      <w:r>
        <w:rPr>
          <w:color w:val="auto"/>
        </w:rPr>
        <w:t>When I witnessed a shop lifter in progress, I had to maintain visual of the s</w:t>
      </w:r>
      <w:r w:rsidR="008447AB">
        <w:rPr>
          <w:color w:val="auto"/>
        </w:rPr>
        <w:t>hop lifter until they have passed all points of sale. At that point verbally apprehend the individual and process them in the security office. In some cases depending on the amount stolen call law enforcement to take greater action.</w:t>
      </w:r>
    </w:p>
    <w:p w14:paraId="51082C83" w14:textId="4B20F48D" w:rsidR="00D678BC" w:rsidRPr="00D413F9" w:rsidRDefault="00D678BC" w:rsidP="00D678BC">
      <w:pPr>
        <w:pStyle w:val="Heading3"/>
      </w:pPr>
      <w:r>
        <w:t>2007 - 2009</w:t>
      </w:r>
    </w:p>
    <w:p w14:paraId="41A0916E" w14:textId="0865DD6C" w:rsidR="00D678BC" w:rsidRPr="000B32D7" w:rsidRDefault="00D678BC" w:rsidP="00D678BC">
      <w:pPr>
        <w:pStyle w:val="Heading5"/>
      </w:pPr>
      <w:r>
        <w:t>Steel Framer</w:t>
      </w:r>
      <w:r w:rsidRPr="000B32D7">
        <w:t>/</w:t>
      </w:r>
      <w:r>
        <w:rPr>
          <w:rStyle w:val="Emphasis"/>
        </w:rPr>
        <w:t>Rambo Construction, Magnolia, Texas</w:t>
      </w:r>
    </w:p>
    <w:p w14:paraId="75A206B2" w14:textId="3679DD43" w:rsidR="004906F8" w:rsidRDefault="008447AB" w:rsidP="00D413F9">
      <w:pPr>
        <w:pStyle w:val="ListParagraph"/>
        <w:numPr>
          <w:ilvl w:val="0"/>
          <w:numId w:val="14"/>
        </w:numPr>
        <w:rPr>
          <w:color w:val="auto"/>
        </w:rPr>
      </w:pPr>
      <w:r>
        <w:rPr>
          <w:color w:val="auto"/>
        </w:rPr>
        <w:t>I constructed 2 to 3 story buildings using large steel columns with steel purlin/girts for the walls and roof.</w:t>
      </w:r>
    </w:p>
    <w:p w14:paraId="7C2A163F" w14:textId="320BA972" w:rsidR="008447AB" w:rsidRDefault="008447AB" w:rsidP="00D413F9">
      <w:pPr>
        <w:pStyle w:val="ListParagraph"/>
        <w:numPr>
          <w:ilvl w:val="0"/>
          <w:numId w:val="14"/>
        </w:numPr>
        <w:rPr>
          <w:color w:val="auto"/>
        </w:rPr>
      </w:pPr>
      <w:r>
        <w:rPr>
          <w:color w:val="auto"/>
        </w:rPr>
        <w:t>Once completely framed I installed the insolation and metal roofing sheets.</w:t>
      </w:r>
    </w:p>
    <w:p w14:paraId="04704E0A" w14:textId="356624BD" w:rsidR="00364592" w:rsidRDefault="00364592" w:rsidP="00D413F9">
      <w:pPr>
        <w:pStyle w:val="ListParagraph"/>
        <w:numPr>
          <w:ilvl w:val="0"/>
          <w:numId w:val="14"/>
        </w:numPr>
        <w:rPr>
          <w:color w:val="auto"/>
        </w:rPr>
      </w:pPr>
      <w:r>
        <w:rPr>
          <w:color w:val="auto"/>
        </w:rPr>
        <w:t xml:space="preserve">I operated heavy machinery such as forklifts and small cranes to move the column into place. Also to stage incoming pallets of materials. </w:t>
      </w:r>
    </w:p>
    <w:p w14:paraId="33269F94" w14:textId="6BC4D23F" w:rsidR="000E1D41" w:rsidRDefault="000E1D41" w:rsidP="000E1D41">
      <w:pPr>
        <w:rPr>
          <w:color w:val="auto"/>
        </w:rPr>
      </w:pPr>
    </w:p>
    <w:p w14:paraId="628A183D" w14:textId="66D0D95D" w:rsidR="009E1D58" w:rsidRDefault="009E1D58" w:rsidP="000E1D41">
      <w:pPr>
        <w:rPr>
          <w:color w:val="auto"/>
        </w:rPr>
      </w:pPr>
    </w:p>
    <w:p w14:paraId="27645AD3" w14:textId="01722439" w:rsidR="00A06309" w:rsidRPr="00435874" w:rsidRDefault="00C828C2" w:rsidP="00D97723">
      <w:pPr>
        <w:pStyle w:val="ListParagraph"/>
      </w:pPr>
      <w:r>
        <w:rPr>
          <w:color w:val="auto"/>
        </w:rPr>
        <w:t xml:space="preserve"> </w:t>
      </w:r>
    </w:p>
    <w:sectPr w:rsidR="00A06309" w:rsidRPr="00435874" w:rsidSect="00F439C9">
      <w:footerReference w:type="default" r:id="rId13"/>
      <w:type w:val="continuous"/>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0BD31" w14:textId="77777777" w:rsidR="00A545E8" w:rsidRDefault="00A545E8" w:rsidP="00725803">
      <w:pPr>
        <w:spacing w:after="0"/>
      </w:pPr>
      <w:r>
        <w:separator/>
      </w:r>
    </w:p>
  </w:endnote>
  <w:endnote w:type="continuationSeparator" w:id="0">
    <w:p w14:paraId="6E6D9A3D" w14:textId="77777777" w:rsidR="00A545E8" w:rsidRDefault="00A545E8"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14:paraId="1FFE670F" w14:textId="77777777" w:rsidR="00F439C9" w:rsidRDefault="00F439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85BD0" w14:textId="77777777" w:rsidR="00A545E8" w:rsidRDefault="00A545E8" w:rsidP="00725803">
      <w:pPr>
        <w:spacing w:after="0"/>
      </w:pPr>
      <w:r>
        <w:separator/>
      </w:r>
    </w:p>
  </w:footnote>
  <w:footnote w:type="continuationSeparator" w:id="0">
    <w:p w14:paraId="1BDDEBA2" w14:textId="77777777" w:rsidR="00A545E8" w:rsidRDefault="00A545E8"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971FBC"/>
    <w:multiLevelType w:val="hybridMultilevel"/>
    <w:tmpl w:val="6CA69B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B7D0B"/>
    <w:multiLevelType w:val="hybridMultilevel"/>
    <w:tmpl w:val="A38CC8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358198">
    <w:abstractNumId w:val="9"/>
  </w:num>
  <w:num w:numId="2" w16cid:durableId="1587496734">
    <w:abstractNumId w:val="7"/>
  </w:num>
  <w:num w:numId="3" w16cid:durableId="468209372">
    <w:abstractNumId w:val="6"/>
  </w:num>
  <w:num w:numId="4" w16cid:durableId="10892301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0039069">
    <w:abstractNumId w:val="8"/>
  </w:num>
  <w:num w:numId="6" w16cid:durableId="75791905">
    <w:abstractNumId w:val="10"/>
  </w:num>
  <w:num w:numId="7" w16cid:durableId="1037051876">
    <w:abstractNumId w:val="5"/>
  </w:num>
  <w:num w:numId="8" w16cid:durableId="1078673689">
    <w:abstractNumId w:val="4"/>
  </w:num>
  <w:num w:numId="9" w16cid:durableId="376977031">
    <w:abstractNumId w:val="3"/>
  </w:num>
  <w:num w:numId="10" w16cid:durableId="600651367">
    <w:abstractNumId w:val="2"/>
  </w:num>
  <w:num w:numId="11" w16cid:durableId="290789691">
    <w:abstractNumId w:val="1"/>
  </w:num>
  <w:num w:numId="12" w16cid:durableId="1621494214">
    <w:abstractNumId w:val="0"/>
  </w:num>
  <w:num w:numId="13" w16cid:durableId="1588267666">
    <w:abstractNumId w:val="11"/>
  </w:num>
  <w:num w:numId="14" w16cid:durableId="1975958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29"/>
    <w:rsid w:val="000022E0"/>
    <w:rsid w:val="00012B5D"/>
    <w:rsid w:val="00025E77"/>
    <w:rsid w:val="00027312"/>
    <w:rsid w:val="000476F7"/>
    <w:rsid w:val="00061AE7"/>
    <w:rsid w:val="000645F2"/>
    <w:rsid w:val="00064B45"/>
    <w:rsid w:val="00067AE4"/>
    <w:rsid w:val="00082F03"/>
    <w:rsid w:val="000835A0"/>
    <w:rsid w:val="000934A2"/>
    <w:rsid w:val="000B32D7"/>
    <w:rsid w:val="000E1D41"/>
    <w:rsid w:val="000F7285"/>
    <w:rsid w:val="00120576"/>
    <w:rsid w:val="00144D98"/>
    <w:rsid w:val="001B0955"/>
    <w:rsid w:val="001D503F"/>
    <w:rsid w:val="001F43A6"/>
    <w:rsid w:val="00227784"/>
    <w:rsid w:val="0023705D"/>
    <w:rsid w:val="00250A31"/>
    <w:rsid w:val="00251C13"/>
    <w:rsid w:val="0025580D"/>
    <w:rsid w:val="002678BB"/>
    <w:rsid w:val="00280B55"/>
    <w:rsid w:val="00280D77"/>
    <w:rsid w:val="002922D0"/>
    <w:rsid w:val="002A137E"/>
    <w:rsid w:val="0031655B"/>
    <w:rsid w:val="00336D4A"/>
    <w:rsid w:val="00340B03"/>
    <w:rsid w:val="00364592"/>
    <w:rsid w:val="00380AE7"/>
    <w:rsid w:val="00395B60"/>
    <w:rsid w:val="003A6943"/>
    <w:rsid w:val="003F37A3"/>
    <w:rsid w:val="00410BA2"/>
    <w:rsid w:val="0041461F"/>
    <w:rsid w:val="00434074"/>
    <w:rsid w:val="00435874"/>
    <w:rsid w:val="00436229"/>
    <w:rsid w:val="00443F1A"/>
    <w:rsid w:val="00451595"/>
    <w:rsid w:val="0045682F"/>
    <w:rsid w:val="0046391B"/>
    <w:rsid w:val="00463C3B"/>
    <w:rsid w:val="00466302"/>
    <w:rsid w:val="00486AE5"/>
    <w:rsid w:val="004906F8"/>
    <w:rsid w:val="004937AE"/>
    <w:rsid w:val="004A1EE6"/>
    <w:rsid w:val="004D4371"/>
    <w:rsid w:val="004E294A"/>
    <w:rsid w:val="004E2970"/>
    <w:rsid w:val="004F7EE6"/>
    <w:rsid w:val="005026DD"/>
    <w:rsid w:val="00507FCB"/>
    <w:rsid w:val="00510D5C"/>
    <w:rsid w:val="00513EFC"/>
    <w:rsid w:val="0052113B"/>
    <w:rsid w:val="005311CA"/>
    <w:rsid w:val="00564951"/>
    <w:rsid w:val="00573BF9"/>
    <w:rsid w:val="00582DE7"/>
    <w:rsid w:val="00584F92"/>
    <w:rsid w:val="00594CBF"/>
    <w:rsid w:val="005A1DA6"/>
    <w:rsid w:val="005A4A49"/>
    <w:rsid w:val="005B13C9"/>
    <w:rsid w:val="005B1D68"/>
    <w:rsid w:val="005B67B0"/>
    <w:rsid w:val="005C71B0"/>
    <w:rsid w:val="006018E3"/>
    <w:rsid w:val="00602F3C"/>
    <w:rsid w:val="00603D2E"/>
    <w:rsid w:val="00607791"/>
    <w:rsid w:val="00611B37"/>
    <w:rsid w:val="006252B4"/>
    <w:rsid w:val="00646BA2"/>
    <w:rsid w:val="00675EA0"/>
    <w:rsid w:val="006C08A0"/>
    <w:rsid w:val="006C47D8"/>
    <w:rsid w:val="006D2D08"/>
    <w:rsid w:val="006D4FBF"/>
    <w:rsid w:val="006D62A0"/>
    <w:rsid w:val="006F26A2"/>
    <w:rsid w:val="0070237E"/>
    <w:rsid w:val="00725803"/>
    <w:rsid w:val="00725CB5"/>
    <w:rsid w:val="007307A3"/>
    <w:rsid w:val="00752315"/>
    <w:rsid w:val="00753483"/>
    <w:rsid w:val="00763C7A"/>
    <w:rsid w:val="0078622E"/>
    <w:rsid w:val="007C211F"/>
    <w:rsid w:val="007C26CB"/>
    <w:rsid w:val="007F3012"/>
    <w:rsid w:val="00811BDD"/>
    <w:rsid w:val="008447AB"/>
    <w:rsid w:val="00857E6B"/>
    <w:rsid w:val="008770EB"/>
    <w:rsid w:val="008968C4"/>
    <w:rsid w:val="008A5624"/>
    <w:rsid w:val="008D31BD"/>
    <w:rsid w:val="008D7C1C"/>
    <w:rsid w:val="0092291B"/>
    <w:rsid w:val="00932D92"/>
    <w:rsid w:val="0094328C"/>
    <w:rsid w:val="00946B60"/>
    <w:rsid w:val="0095272C"/>
    <w:rsid w:val="009652E8"/>
    <w:rsid w:val="00972024"/>
    <w:rsid w:val="009835C8"/>
    <w:rsid w:val="009A7309"/>
    <w:rsid w:val="009B1637"/>
    <w:rsid w:val="009E1C42"/>
    <w:rsid w:val="009E1D58"/>
    <w:rsid w:val="009F04D2"/>
    <w:rsid w:val="009F2BA7"/>
    <w:rsid w:val="009F6DA0"/>
    <w:rsid w:val="00A01182"/>
    <w:rsid w:val="00A0317E"/>
    <w:rsid w:val="00A06309"/>
    <w:rsid w:val="00A36C48"/>
    <w:rsid w:val="00A545E8"/>
    <w:rsid w:val="00A82833"/>
    <w:rsid w:val="00AB25A3"/>
    <w:rsid w:val="00AC7C63"/>
    <w:rsid w:val="00AD13CB"/>
    <w:rsid w:val="00AD3FD8"/>
    <w:rsid w:val="00AE46D4"/>
    <w:rsid w:val="00B04D2E"/>
    <w:rsid w:val="00B14C3C"/>
    <w:rsid w:val="00B370A8"/>
    <w:rsid w:val="00B50E97"/>
    <w:rsid w:val="00B67F63"/>
    <w:rsid w:val="00B707BF"/>
    <w:rsid w:val="00B7258B"/>
    <w:rsid w:val="00B76DC6"/>
    <w:rsid w:val="00BC32D6"/>
    <w:rsid w:val="00BC7376"/>
    <w:rsid w:val="00BD387B"/>
    <w:rsid w:val="00BD669A"/>
    <w:rsid w:val="00C04A0C"/>
    <w:rsid w:val="00C13F2B"/>
    <w:rsid w:val="00C17503"/>
    <w:rsid w:val="00C43D65"/>
    <w:rsid w:val="00C71694"/>
    <w:rsid w:val="00C828C2"/>
    <w:rsid w:val="00C84833"/>
    <w:rsid w:val="00C9044F"/>
    <w:rsid w:val="00CA7A80"/>
    <w:rsid w:val="00CD2253"/>
    <w:rsid w:val="00CD51D8"/>
    <w:rsid w:val="00D2420D"/>
    <w:rsid w:val="00D30382"/>
    <w:rsid w:val="00D413F9"/>
    <w:rsid w:val="00D41F0F"/>
    <w:rsid w:val="00D44E50"/>
    <w:rsid w:val="00D52279"/>
    <w:rsid w:val="00D678BC"/>
    <w:rsid w:val="00D74A87"/>
    <w:rsid w:val="00D87553"/>
    <w:rsid w:val="00D90060"/>
    <w:rsid w:val="00D92B95"/>
    <w:rsid w:val="00D97723"/>
    <w:rsid w:val="00DC6B2F"/>
    <w:rsid w:val="00DE5170"/>
    <w:rsid w:val="00E03F71"/>
    <w:rsid w:val="00E154B5"/>
    <w:rsid w:val="00E232F0"/>
    <w:rsid w:val="00E52791"/>
    <w:rsid w:val="00E61ED6"/>
    <w:rsid w:val="00E83195"/>
    <w:rsid w:val="00EA770C"/>
    <w:rsid w:val="00F00A4F"/>
    <w:rsid w:val="00F247EF"/>
    <w:rsid w:val="00F33CD8"/>
    <w:rsid w:val="00F439C9"/>
    <w:rsid w:val="00FD1DE2"/>
    <w:rsid w:val="00FD7213"/>
    <w:rsid w:val="00FF1889"/>
    <w:rsid w:val="00FF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E4A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D2E"/>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pPr>
      <w:spacing w:after="0"/>
    </w:pPr>
  </w:style>
  <w:style w:type="character" w:customStyle="1" w:styleId="HeaderChar">
    <w:name w:val="Header Char"/>
    <w:basedOn w:val="DefaultParagraphFont"/>
    <w:link w:val="Header"/>
    <w:uiPriority w:val="99"/>
    <w:semiHidden/>
    <w:rsid w:val="00B04D2E"/>
  </w:style>
  <w:style w:type="paragraph" w:styleId="Footer">
    <w:name w:val="footer"/>
    <w:basedOn w:val="Normal"/>
    <w:link w:val="FooterChar"/>
    <w:uiPriority w:val="99"/>
    <w:semiHidden/>
    <w:rsid w:val="00380AE7"/>
    <w:pPr>
      <w:spacing w:after="0"/>
    </w:pPr>
  </w:style>
  <w:style w:type="character" w:customStyle="1" w:styleId="FooterChar">
    <w:name w:val="Footer Char"/>
    <w:basedOn w:val="DefaultParagraphFont"/>
    <w:link w:val="Footer"/>
    <w:uiPriority w:val="99"/>
    <w:semiHidden/>
    <w:rsid w:val="00B04D2E"/>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semiHidden/>
    <w:rsid w:val="00B04D2E"/>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012B5D"/>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0B32D7"/>
    <w:pPr>
      <w:spacing w:before="40" w:after="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B04D2E"/>
    <w:rPr>
      <w:rFonts w:asciiTheme="majorHAnsi" w:eastAsiaTheme="majorEastAsia" w:hAnsiTheme="majorHAnsi"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customStyle="1" w:styleId="BodyTextFirstIndentChar">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99"/>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732939">
      <w:bodyDiv w:val="1"/>
      <w:marLeft w:val="0"/>
      <w:marRight w:val="0"/>
      <w:marTop w:val="0"/>
      <w:marBottom w:val="0"/>
      <w:divBdr>
        <w:top w:val="none" w:sz="0" w:space="0" w:color="auto"/>
        <w:left w:val="none" w:sz="0" w:space="0" w:color="auto"/>
        <w:bottom w:val="none" w:sz="0" w:space="0" w:color="auto"/>
        <w:right w:val="none" w:sz="0" w:space="0" w:color="auto"/>
      </w:divBdr>
      <w:divsChild>
        <w:div w:id="1362433666">
          <w:marLeft w:val="0"/>
          <w:marRight w:val="0"/>
          <w:marTop w:val="0"/>
          <w:marBottom w:val="0"/>
          <w:divBdr>
            <w:top w:val="none" w:sz="0" w:space="0" w:color="auto"/>
            <w:left w:val="none" w:sz="0" w:space="0" w:color="auto"/>
            <w:bottom w:val="none" w:sz="0" w:space="0" w:color="auto"/>
            <w:right w:val="none" w:sz="0" w:space="0" w:color="auto"/>
          </w:divBdr>
          <w:divsChild>
            <w:div w:id="10927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gre\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3A1316B96C4CA7ACB6DD91AC81C83F"/>
        <w:category>
          <w:name w:val="General"/>
          <w:gallery w:val="placeholder"/>
        </w:category>
        <w:types>
          <w:type w:val="bbPlcHdr"/>
        </w:types>
        <w:behaviors>
          <w:behavior w:val="content"/>
        </w:behaviors>
        <w:guid w:val="{B785721B-028C-4434-9B69-7A7CA0569D7A}"/>
      </w:docPartPr>
      <w:docPartBody>
        <w:p w:rsidR="00CC4A1E" w:rsidRDefault="00000000">
          <w:pPr>
            <w:pStyle w:val="973A1316B96C4CA7ACB6DD91AC81C83F"/>
          </w:pPr>
          <w:r w:rsidRPr="00AD3FD8">
            <w:t>Experience</w:t>
          </w:r>
        </w:p>
      </w:docPartBody>
    </w:docPart>
    <w:docPart>
      <w:docPartPr>
        <w:name w:val="2398BB5A404240C981BEB8169CD815FF"/>
        <w:category>
          <w:name w:val="General"/>
          <w:gallery w:val="placeholder"/>
        </w:category>
        <w:types>
          <w:type w:val="bbPlcHdr"/>
        </w:types>
        <w:behaviors>
          <w:behavior w:val="content"/>
        </w:behaviors>
        <w:guid w:val="{A78BCE23-158C-49D5-A58F-AD08B67BE1C2}"/>
      </w:docPartPr>
      <w:docPartBody>
        <w:p w:rsidR="00000000" w:rsidRDefault="007D735A" w:rsidP="007D735A">
          <w:pPr>
            <w:pStyle w:val="2398BB5A404240C981BEB8169CD815FF"/>
          </w:pPr>
          <w:r>
            <w:t>Education</w:t>
          </w:r>
        </w:p>
      </w:docPartBody>
    </w:docPart>
    <w:docPart>
      <w:docPartPr>
        <w:name w:val="4CD4BA620FCA409F9B4FC12126EC79C6"/>
        <w:category>
          <w:name w:val="General"/>
          <w:gallery w:val="placeholder"/>
        </w:category>
        <w:types>
          <w:type w:val="bbPlcHdr"/>
        </w:types>
        <w:behaviors>
          <w:behavior w:val="content"/>
        </w:behaviors>
        <w:guid w:val="{8B60D60B-8590-4644-A33B-7A657691D890}"/>
      </w:docPartPr>
      <w:docPartBody>
        <w:p w:rsidR="00000000" w:rsidRDefault="007D735A" w:rsidP="007D735A">
          <w:pPr>
            <w:pStyle w:val="4CD4BA620FCA409F9B4FC12126EC79C6"/>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74"/>
    <w:rsid w:val="006F2406"/>
    <w:rsid w:val="007D735A"/>
    <w:rsid w:val="00A94EE8"/>
    <w:rsid w:val="00AA6274"/>
    <w:rsid w:val="00C23FDB"/>
    <w:rsid w:val="00CA19AB"/>
    <w:rsid w:val="00CC4A1E"/>
    <w:rsid w:val="00E2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2719F7C9A4E7489B0164DDD2B0708">
    <w:name w:val="DC92719F7C9A4E7489B0164DDD2B0708"/>
    <w:rsid w:val="00CC4A1E"/>
  </w:style>
  <w:style w:type="character" w:styleId="Hyperlink">
    <w:name w:val="Hyperlink"/>
    <w:basedOn w:val="DefaultParagraphFont"/>
    <w:uiPriority w:val="99"/>
    <w:rPr>
      <w:color w:val="0563C1" w:themeColor="hyperlink"/>
      <w:u w:val="single"/>
    </w:rPr>
  </w:style>
  <w:style w:type="paragraph" w:customStyle="1" w:styleId="973A1316B96C4CA7ACB6DD91AC81C83F">
    <w:name w:val="973A1316B96C4CA7ACB6DD91AC81C83F"/>
  </w:style>
  <w:style w:type="character" w:styleId="Emphasis">
    <w:name w:val="Emphasis"/>
    <w:basedOn w:val="DefaultParagraphFont"/>
    <w:uiPriority w:val="20"/>
    <w:qFormat/>
    <w:rsid w:val="00AA6274"/>
    <w:rPr>
      <w:b w:val="0"/>
      <w:i w:val="0"/>
      <w:iCs/>
      <w:color w:val="595959" w:themeColor="text1" w:themeTint="A6"/>
    </w:rPr>
  </w:style>
  <w:style w:type="paragraph" w:customStyle="1" w:styleId="FC125BCF60344FFA8649C386CDA58813">
    <w:name w:val="FC125BCF60344FFA8649C386CDA58813"/>
    <w:rsid w:val="00AA6274"/>
  </w:style>
  <w:style w:type="paragraph" w:customStyle="1" w:styleId="3A8A83BFB4D247C5BA9F69DF545B4F56">
    <w:name w:val="3A8A83BFB4D247C5BA9F69DF545B4F56"/>
    <w:rsid w:val="007D735A"/>
  </w:style>
  <w:style w:type="paragraph" w:customStyle="1" w:styleId="B6018792487446F79BD25413DA000EA6">
    <w:name w:val="B6018792487446F79BD25413DA000EA6"/>
    <w:rsid w:val="007D735A"/>
  </w:style>
  <w:style w:type="paragraph" w:customStyle="1" w:styleId="2398BB5A404240C981BEB8169CD815FF">
    <w:name w:val="2398BB5A404240C981BEB8169CD815FF"/>
    <w:rsid w:val="007D735A"/>
  </w:style>
  <w:style w:type="paragraph" w:customStyle="1" w:styleId="4CD4BA620FCA409F9B4FC12126EC79C6">
    <w:name w:val="4CD4BA620FCA409F9B4FC12126EC79C6"/>
    <w:rsid w:val="007D7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20A1D-9C02-42E2-B6FA-2D2BF2E7AA8E}">
  <ds:schemaRefs>
    <ds:schemaRef ds:uri="http://schemas.openxmlformats.org/officeDocument/2006/bibliography"/>
  </ds:schemaRefs>
</ds:datastoreItem>
</file>

<file path=customXml/itemProps3.xml><?xml version="1.0" encoding="utf-8"?>
<ds:datastoreItem xmlns:ds="http://schemas.openxmlformats.org/officeDocument/2006/customXml" ds:itemID="{593AC855-ABB7-4F6B-85A3-963BBBF4F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E5732D-675C-4563-90FA-A51DC1619D1A}">
  <ds:schemaRefs>
    <ds:schemaRef ds:uri="http://schemas.microsoft.com/sharepoint/v3/contenttype/forms"/>
  </ds:schemaRefs>
</ds:datastoreItem>
</file>

<file path=customXml/itemProps5.xml><?xml version="1.0" encoding="utf-8"?>
<ds:datastoreItem xmlns:ds="http://schemas.openxmlformats.org/officeDocument/2006/customXml" ds:itemID="{1C58757B-2BE8-4D41-BB30-872E62D736E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Human resources resume</Template>
  <TotalTime>0</TotalTime>
  <Pages>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2023-02-01T05:04:00Z</dcterms:created>
  <dcterms:modified xsi:type="dcterms:W3CDTF">2023-02-06T07:02:00Z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